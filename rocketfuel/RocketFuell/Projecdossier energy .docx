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979"/>
      </w:tblGrid>
      <w:tr w:rsidR="004A4B73" w:rsidRPr="004A4B73" w14:paraId="44042F35" w14:textId="77777777" w:rsidTr="004A4B73">
        <w:tc>
          <w:tcPr>
            <w:tcW w:w="9212" w:type="dxa"/>
            <w:gridSpan w:val="2"/>
          </w:tcPr>
          <w:p w14:paraId="191E8C97" w14:textId="28B41FA3" w:rsidR="004A4B73" w:rsidRPr="004A4B73" w:rsidRDefault="004A4B73" w:rsidP="00036B8F">
            <w:pPr>
              <w:jc w:val="center"/>
              <w:rPr>
                <w:sz w:val="72"/>
              </w:rPr>
            </w:pPr>
            <w:r w:rsidRPr="004A4B73">
              <w:rPr>
                <w:sz w:val="56"/>
              </w:rPr>
              <w:t xml:space="preserve">Project </w:t>
            </w:r>
            <w:r w:rsidR="00036B8F">
              <w:rPr>
                <w:sz w:val="56"/>
              </w:rPr>
              <w:t>&lt;&lt;</w:t>
            </w:r>
            <w:r w:rsidR="00A25E83">
              <w:rPr>
                <w:sz w:val="56"/>
              </w:rPr>
              <w:t>Energy drink</w:t>
            </w:r>
            <w:r w:rsidR="00036B8F">
              <w:rPr>
                <w:sz w:val="56"/>
              </w:rPr>
              <w:t>&gt;&gt;</w:t>
            </w:r>
          </w:p>
        </w:tc>
      </w:tr>
      <w:tr w:rsidR="004A4B73" w14:paraId="17180C41" w14:textId="77777777" w:rsidTr="004A4B73">
        <w:tc>
          <w:tcPr>
            <w:tcW w:w="9212" w:type="dxa"/>
            <w:gridSpan w:val="2"/>
          </w:tcPr>
          <w:p w14:paraId="6F93E07D" w14:textId="7C5B3B5D" w:rsidR="004A4B73" w:rsidRDefault="00036B8F" w:rsidP="004A4B73">
            <w:pPr>
              <w:jc w:val="center"/>
            </w:pPr>
            <w:r>
              <w:rPr>
                <w:sz w:val="96"/>
              </w:rPr>
              <w:t>&lt;&lt;</w:t>
            </w:r>
            <w:r w:rsidR="00A25E83">
              <w:rPr>
                <w:sz w:val="96"/>
              </w:rPr>
              <w:t>Rocketfuel</w:t>
            </w:r>
            <w:r>
              <w:rPr>
                <w:sz w:val="96"/>
              </w:rPr>
              <w:t>&gt;&gt;</w:t>
            </w:r>
          </w:p>
        </w:tc>
      </w:tr>
      <w:tr w:rsidR="004A4B73" w14:paraId="50C55945" w14:textId="77777777" w:rsidTr="004A4B73">
        <w:tc>
          <w:tcPr>
            <w:tcW w:w="9212" w:type="dxa"/>
            <w:gridSpan w:val="2"/>
            <w:tcBorders>
              <w:bottom w:val="single" w:sz="4" w:space="0" w:color="auto"/>
            </w:tcBorders>
          </w:tcPr>
          <w:p w14:paraId="109AE25F" w14:textId="77777777" w:rsidR="004A4B73" w:rsidRDefault="004A4B73"/>
          <w:p w14:paraId="20EB184D" w14:textId="77777777" w:rsidR="004A4B73" w:rsidRDefault="004A4B73"/>
          <w:p w14:paraId="761007E1" w14:textId="77777777" w:rsidR="004A4B73" w:rsidRDefault="004A4B73"/>
          <w:p w14:paraId="600B2EA2" w14:textId="77777777" w:rsidR="004A4B73" w:rsidRDefault="004A4B73"/>
          <w:p w14:paraId="2808EC46" w14:textId="77777777" w:rsidR="004A4B73" w:rsidRDefault="004A4B73"/>
          <w:p w14:paraId="795CF0B9" w14:textId="77777777" w:rsidR="004A4B73" w:rsidRDefault="004A4B73"/>
          <w:p w14:paraId="7D8BEB5B" w14:textId="77777777" w:rsidR="004A4B73" w:rsidRDefault="004A4B73"/>
          <w:p w14:paraId="7BD0EF87" w14:textId="77777777" w:rsidR="004A4B73" w:rsidRDefault="004A4B73"/>
          <w:p w14:paraId="1981F66C" w14:textId="77777777" w:rsidR="004A4B73" w:rsidRDefault="004A4B73" w:rsidP="004A4B73">
            <w:pPr>
              <w:jc w:val="center"/>
            </w:pPr>
            <w:r>
              <w:rPr>
                <w:noProof/>
                <w:lang w:eastAsia="nl-NL"/>
              </w:rPr>
              <w:drawing>
                <wp:inline distT="0" distB="0" distL="0" distR="0" wp14:anchorId="265FD8CC" wp14:editId="460CC12E">
                  <wp:extent cx="4581525" cy="2848303"/>
                  <wp:effectExtent l="0" t="0" r="0" b="9525"/>
                  <wp:docPr id="1" name="Afbeelding 1" descr="This article is based on the free eBook &quot;Project Management: the CAM2P™ Mod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article is based on the free eBook &quot;Project Management: the CAM2P™ Model&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2848303"/>
                          </a:xfrm>
                          <a:prstGeom prst="rect">
                            <a:avLst/>
                          </a:prstGeom>
                          <a:noFill/>
                          <a:ln>
                            <a:noFill/>
                          </a:ln>
                        </pic:spPr>
                      </pic:pic>
                    </a:graphicData>
                  </a:graphic>
                </wp:inline>
              </w:drawing>
            </w:r>
          </w:p>
          <w:p w14:paraId="29D741C3" w14:textId="77777777" w:rsidR="004A4B73" w:rsidRDefault="004A4B73"/>
          <w:p w14:paraId="420295FB" w14:textId="77777777" w:rsidR="004A4B73" w:rsidRDefault="004A4B73"/>
          <w:p w14:paraId="7840843D" w14:textId="77777777" w:rsidR="004A4B73" w:rsidRDefault="004A4B73"/>
          <w:p w14:paraId="5E1E11FE" w14:textId="77777777" w:rsidR="004A4B73" w:rsidRDefault="004A4B73"/>
          <w:p w14:paraId="42A5249A" w14:textId="77777777" w:rsidR="004A4B73" w:rsidRDefault="004A4B73"/>
          <w:p w14:paraId="5479EDED" w14:textId="77777777" w:rsidR="004A4B73" w:rsidRDefault="004A4B73"/>
          <w:p w14:paraId="64A98FF6" w14:textId="77777777" w:rsidR="004A4B73" w:rsidRDefault="004A4B73"/>
          <w:p w14:paraId="5804BBAA" w14:textId="77777777" w:rsidR="004A4B73" w:rsidRDefault="004A4B73"/>
          <w:p w14:paraId="48A046CB" w14:textId="77777777" w:rsidR="004A4B73" w:rsidRDefault="004A4B73"/>
          <w:p w14:paraId="47C8B203" w14:textId="77777777" w:rsidR="004A4B73" w:rsidRDefault="004A4B73"/>
          <w:p w14:paraId="7961F5E0" w14:textId="77777777" w:rsidR="00036B8F" w:rsidRDefault="00036B8F"/>
          <w:p w14:paraId="3E229BF2" w14:textId="77777777" w:rsidR="004A4B73" w:rsidRDefault="004A4B73"/>
        </w:tc>
      </w:tr>
      <w:tr w:rsidR="004A4B73" w:rsidRPr="004A4B73" w14:paraId="7C90AEA6" w14:textId="77777777" w:rsidTr="004A4B73">
        <w:tc>
          <w:tcPr>
            <w:tcW w:w="2093" w:type="dxa"/>
            <w:tcBorders>
              <w:top w:val="single" w:sz="4" w:space="0" w:color="auto"/>
              <w:left w:val="single" w:sz="4" w:space="0" w:color="auto"/>
              <w:bottom w:val="single" w:sz="4" w:space="0" w:color="auto"/>
              <w:right w:val="single" w:sz="4" w:space="0" w:color="auto"/>
            </w:tcBorders>
          </w:tcPr>
          <w:p w14:paraId="3DFE9B69" w14:textId="77777777" w:rsidR="004A4B73" w:rsidRPr="004A4B73" w:rsidRDefault="004A4B73" w:rsidP="004A4B73">
            <w:pPr>
              <w:rPr>
                <w:sz w:val="28"/>
              </w:rPr>
            </w:pPr>
            <w:r w:rsidRPr="004A4B73">
              <w:rPr>
                <w:sz w:val="28"/>
              </w:rPr>
              <w:t>Klas</w:t>
            </w:r>
          </w:p>
        </w:tc>
        <w:tc>
          <w:tcPr>
            <w:tcW w:w="7119" w:type="dxa"/>
            <w:tcBorders>
              <w:top w:val="single" w:sz="4" w:space="0" w:color="auto"/>
              <w:left w:val="single" w:sz="4" w:space="0" w:color="auto"/>
              <w:bottom w:val="single" w:sz="4" w:space="0" w:color="auto"/>
              <w:right w:val="single" w:sz="4" w:space="0" w:color="auto"/>
            </w:tcBorders>
          </w:tcPr>
          <w:p w14:paraId="6B9CE1D6" w14:textId="5526D06D" w:rsidR="004A4B73" w:rsidRPr="004A4B73" w:rsidRDefault="00A25E83">
            <w:pPr>
              <w:rPr>
                <w:sz w:val="28"/>
              </w:rPr>
            </w:pPr>
            <w:r>
              <w:rPr>
                <w:sz w:val="28"/>
              </w:rPr>
              <w:t>LO0E-SWD2</w:t>
            </w:r>
          </w:p>
        </w:tc>
      </w:tr>
      <w:tr w:rsidR="004A4B73" w:rsidRPr="004A4B73" w14:paraId="42AC2ECE" w14:textId="77777777" w:rsidTr="004A4B73">
        <w:tc>
          <w:tcPr>
            <w:tcW w:w="2093" w:type="dxa"/>
            <w:tcBorders>
              <w:top w:val="single" w:sz="4" w:space="0" w:color="auto"/>
              <w:left w:val="single" w:sz="4" w:space="0" w:color="auto"/>
              <w:bottom w:val="single" w:sz="4" w:space="0" w:color="auto"/>
              <w:right w:val="single" w:sz="4" w:space="0" w:color="auto"/>
            </w:tcBorders>
          </w:tcPr>
          <w:p w14:paraId="55890353" w14:textId="77777777" w:rsidR="004A4B73" w:rsidRPr="004A4B73" w:rsidRDefault="004A4B73">
            <w:pPr>
              <w:rPr>
                <w:sz w:val="28"/>
              </w:rPr>
            </w:pPr>
            <w:r w:rsidRPr="004A4B73">
              <w:rPr>
                <w:sz w:val="28"/>
              </w:rPr>
              <w:t>Projectgroep</w:t>
            </w:r>
          </w:p>
        </w:tc>
        <w:tc>
          <w:tcPr>
            <w:tcW w:w="7119" w:type="dxa"/>
            <w:tcBorders>
              <w:top w:val="single" w:sz="4" w:space="0" w:color="auto"/>
              <w:left w:val="single" w:sz="4" w:space="0" w:color="auto"/>
              <w:bottom w:val="single" w:sz="4" w:space="0" w:color="auto"/>
              <w:right w:val="single" w:sz="4" w:space="0" w:color="auto"/>
            </w:tcBorders>
          </w:tcPr>
          <w:p w14:paraId="04516C16" w14:textId="03F41392" w:rsidR="004A4B73" w:rsidRPr="004A4B73" w:rsidRDefault="00A25E83">
            <w:pPr>
              <w:rPr>
                <w:sz w:val="28"/>
              </w:rPr>
            </w:pPr>
            <w:r>
              <w:rPr>
                <w:sz w:val="28"/>
              </w:rPr>
              <w:t>7</w:t>
            </w:r>
          </w:p>
        </w:tc>
      </w:tr>
      <w:tr w:rsidR="004A4B73" w:rsidRPr="004A4B73" w14:paraId="288732AE" w14:textId="77777777" w:rsidTr="004A4B73">
        <w:tc>
          <w:tcPr>
            <w:tcW w:w="2093" w:type="dxa"/>
            <w:tcBorders>
              <w:top w:val="single" w:sz="4" w:space="0" w:color="auto"/>
              <w:left w:val="single" w:sz="4" w:space="0" w:color="auto"/>
              <w:bottom w:val="single" w:sz="4" w:space="0" w:color="auto"/>
              <w:right w:val="single" w:sz="4" w:space="0" w:color="auto"/>
            </w:tcBorders>
          </w:tcPr>
          <w:p w14:paraId="628C721F" w14:textId="77777777" w:rsidR="004A4B73" w:rsidRPr="004A4B73" w:rsidRDefault="004A4B73">
            <w:pPr>
              <w:rPr>
                <w:sz w:val="28"/>
              </w:rPr>
            </w:pPr>
            <w:r w:rsidRPr="004A4B73">
              <w:rPr>
                <w:sz w:val="28"/>
              </w:rPr>
              <w:t>Groepsleden</w:t>
            </w:r>
          </w:p>
        </w:tc>
        <w:tc>
          <w:tcPr>
            <w:tcW w:w="7119" w:type="dxa"/>
            <w:tcBorders>
              <w:top w:val="single" w:sz="4" w:space="0" w:color="auto"/>
              <w:left w:val="single" w:sz="4" w:space="0" w:color="auto"/>
              <w:bottom w:val="single" w:sz="4" w:space="0" w:color="auto"/>
              <w:right w:val="single" w:sz="4" w:space="0" w:color="auto"/>
            </w:tcBorders>
          </w:tcPr>
          <w:p w14:paraId="4102EE92" w14:textId="63EDA18C" w:rsidR="004A4B73" w:rsidRPr="004A4B73" w:rsidRDefault="00A25E83">
            <w:pPr>
              <w:rPr>
                <w:sz w:val="28"/>
              </w:rPr>
            </w:pPr>
            <w:r>
              <w:rPr>
                <w:sz w:val="28"/>
              </w:rPr>
              <w:t>Luuk, Niels, Zakariya</w:t>
            </w:r>
          </w:p>
        </w:tc>
      </w:tr>
      <w:tr w:rsidR="004A4B73" w:rsidRPr="004A4B73" w14:paraId="639B7CDC" w14:textId="77777777" w:rsidTr="004A4B73">
        <w:tc>
          <w:tcPr>
            <w:tcW w:w="2093" w:type="dxa"/>
            <w:tcBorders>
              <w:top w:val="single" w:sz="4" w:space="0" w:color="auto"/>
              <w:left w:val="single" w:sz="4" w:space="0" w:color="auto"/>
              <w:bottom w:val="single" w:sz="4" w:space="0" w:color="auto"/>
              <w:right w:val="single" w:sz="4" w:space="0" w:color="auto"/>
            </w:tcBorders>
          </w:tcPr>
          <w:p w14:paraId="65AFF64E" w14:textId="77777777" w:rsidR="004A4B73" w:rsidRPr="004A4B73" w:rsidRDefault="004A4B73">
            <w:pPr>
              <w:rPr>
                <w:sz w:val="28"/>
              </w:rPr>
            </w:pPr>
            <w:r w:rsidRPr="004A4B73">
              <w:rPr>
                <w:sz w:val="28"/>
              </w:rPr>
              <w:t>Docent</w:t>
            </w:r>
          </w:p>
        </w:tc>
        <w:tc>
          <w:tcPr>
            <w:tcW w:w="7119" w:type="dxa"/>
            <w:tcBorders>
              <w:top w:val="single" w:sz="4" w:space="0" w:color="auto"/>
              <w:left w:val="single" w:sz="4" w:space="0" w:color="auto"/>
              <w:bottom w:val="single" w:sz="4" w:space="0" w:color="auto"/>
              <w:right w:val="single" w:sz="4" w:space="0" w:color="auto"/>
            </w:tcBorders>
          </w:tcPr>
          <w:p w14:paraId="2A88F7E9" w14:textId="77777777" w:rsidR="004A4B73" w:rsidRPr="004A4B73" w:rsidRDefault="004A4B73">
            <w:pPr>
              <w:rPr>
                <w:sz w:val="28"/>
              </w:rPr>
            </w:pPr>
          </w:p>
        </w:tc>
      </w:tr>
      <w:tr w:rsidR="004A4B73" w:rsidRPr="004A4B73" w14:paraId="3394A1ED" w14:textId="77777777" w:rsidTr="004A4B73">
        <w:tc>
          <w:tcPr>
            <w:tcW w:w="2093" w:type="dxa"/>
            <w:tcBorders>
              <w:top w:val="single" w:sz="4" w:space="0" w:color="auto"/>
              <w:left w:val="single" w:sz="4" w:space="0" w:color="auto"/>
              <w:bottom w:val="single" w:sz="4" w:space="0" w:color="auto"/>
              <w:right w:val="single" w:sz="4" w:space="0" w:color="auto"/>
            </w:tcBorders>
          </w:tcPr>
          <w:p w14:paraId="5F11EE3E" w14:textId="77777777" w:rsidR="004A4B73" w:rsidRPr="004A4B73" w:rsidRDefault="004A4B73">
            <w:pPr>
              <w:rPr>
                <w:sz w:val="28"/>
              </w:rPr>
            </w:pPr>
            <w:r w:rsidRPr="004A4B73">
              <w:rPr>
                <w:sz w:val="28"/>
              </w:rPr>
              <w:t>Versie</w:t>
            </w:r>
          </w:p>
        </w:tc>
        <w:tc>
          <w:tcPr>
            <w:tcW w:w="7119" w:type="dxa"/>
            <w:tcBorders>
              <w:top w:val="single" w:sz="4" w:space="0" w:color="auto"/>
              <w:left w:val="single" w:sz="4" w:space="0" w:color="auto"/>
              <w:bottom w:val="single" w:sz="4" w:space="0" w:color="auto"/>
              <w:right w:val="single" w:sz="4" w:space="0" w:color="auto"/>
            </w:tcBorders>
          </w:tcPr>
          <w:p w14:paraId="4DEDB70F" w14:textId="77777777" w:rsidR="004A4B73" w:rsidRPr="004A4B73" w:rsidRDefault="004A4B73">
            <w:pPr>
              <w:rPr>
                <w:sz w:val="28"/>
              </w:rPr>
            </w:pPr>
          </w:p>
        </w:tc>
      </w:tr>
      <w:tr w:rsidR="0046784F" w:rsidRPr="004A4B73" w14:paraId="752CF5F2" w14:textId="77777777" w:rsidTr="004A4B73">
        <w:tc>
          <w:tcPr>
            <w:tcW w:w="2093" w:type="dxa"/>
            <w:tcBorders>
              <w:top w:val="single" w:sz="4" w:space="0" w:color="auto"/>
              <w:left w:val="single" w:sz="4" w:space="0" w:color="auto"/>
              <w:bottom w:val="single" w:sz="4" w:space="0" w:color="auto"/>
              <w:right w:val="single" w:sz="4" w:space="0" w:color="auto"/>
            </w:tcBorders>
          </w:tcPr>
          <w:p w14:paraId="6814D504" w14:textId="77777777" w:rsidR="0046784F" w:rsidRPr="004A4B73" w:rsidRDefault="0046784F">
            <w:pPr>
              <w:rPr>
                <w:sz w:val="28"/>
              </w:rPr>
            </w:pPr>
            <w:r>
              <w:rPr>
                <w:sz w:val="28"/>
              </w:rPr>
              <w:t>Datum</w:t>
            </w:r>
          </w:p>
        </w:tc>
        <w:tc>
          <w:tcPr>
            <w:tcW w:w="7119" w:type="dxa"/>
            <w:tcBorders>
              <w:top w:val="single" w:sz="4" w:space="0" w:color="auto"/>
              <w:left w:val="single" w:sz="4" w:space="0" w:color="auto"/>
              <w:bottom w:val="single" w:sz="4" w:space="0" w:color="auto"/>
              <w:right w:val="single" w:sz="4" w:space="0" w:color="auto"/>
            </w:tcBorders>
          </w:tcPr>
          <w:p w14:paraId="023CE515" w14:textId="577A4956" w:rsidR="0046784F" w:rsidRPr="004A4B73" w:rsidRDefault="00A25E83">
            <w:pPr>
              <w:rPr>
                <w:sz w:val="28"/>
              </w:rPr>
            </w:pPr>
            <w:r>
              <w:rPr>
                <w:sz w:val="28"/>
              </w:rPr>
              <w:t>5-2-2021</w:t>
            </w:r>
          </w:p>
        </w:tc>
      </w:tr>
    </w:tbl>
    <w:p w14:paraId="58E44245" w14:textId="77777777" w:rsidR="00036B8F" w:rsidRDefault="00036B8F">
      <w:pPr>
        <w:sectPr w:rsidR="00036B8F">
          <w:pgSz w:w="11906" w:h="16838"/>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1980721176"/>
        <w:docPartObj>
          <w:docPartGallery w:val="Table of Contents"/>
          <w:docPartUnique/>
        </w:docPartObj>
      </w:sdtPr>
      <w:sdtEndPr/>
      <w:sdtContent>
        <w:p w14:paraId="47CF3D7D" w14:textId="77777777" w:rsidR="008F6844" w:rsidRDefault="008F6844" w:rsidP="0070263B">
          <w:pPr>
            <w:pStyle w:val="Kopvaninhoudsopgave"/>
            <w:numPr>
              <w:ilvl w:val="0"/>
              <w:numId w:val="0"/>
            </w:numPr>
            <w:ind w:left="432" w:hanging="432"/>
          </w:pPr>
          <w:r>
            <w:t>Inhoud</w:t>
          </w:r>
        </w:p>
        <w:p w14:paraId="7476B7E1" w14:textId="77777777" w:rsidR="0070263B" w:rsidRDefault="008F6844">
          <w:pPr>
            <w:pStyle w:val="Inhopg1"/>
            <w:rPr>
              <w:rFonts w:eastAsiaTheme="minorEastAsia"/>
              <w:noProof/>
              <w:lang w:eastAsia="nl-NL"/>
            </w:rPr>
          </w:pPr>
          <w:r>
            <w:fldChar w:fldCharType="begin"/>
          </w:r>
          <w:r>
            <w:instrText xml:space="preserve"> TOC \o "1-3" \h \z \u </w:instrText>
          </w:r>
          <w:r>
            <w:fldChar w:fldCharType="separate"/>
          </w:r>
          <w:hyperlink w:anchor="_Toc460396086" w:history="1">
            <w:r w:rsidR="0070263B" w:rsidRPr="004D3C8E">
              <w:rPr>
                <w:rStyle w:val="Hyperlink"/>
                <w:noProof/>
              </w:rPr>
              <w:t>1.</w:t>
            </w:r>
            <w:r w:rsidR="0070263B">
              <w:rPr>
                <w:rFonts w:eastAsiaTheme="minorEastAsia"/>
                <w:noProof/>
                <w:lang w:eastAsia="nl-NL"/>
              </w:rPr>
              <w:tab/>
            </w:r>
            <w:r w:rsidR="0070263B" w:rsidRPr="004D3C8E">
              <w:rPr>
                <w:rStyle w:val="Hyperlink"/>
                <w:noProof/>
              </w:rPr>
              <w:t>Orientatie en definitie</w:t>
            </w:r>
            <w:r w:rsidR="0070263B">
              <w:rPr>
                <w:noProof/>
                <w:webHidden/>
              </w:rPr>
              <w:tab/>
            </w:r>
            <w:r w:rsidR="0070263B">
              <w:rPr>
                <w:noProof/>
                <w:webHidden/>
              </w:rPr>
              <w:fldChar w:fldCharType="begin"/>
            </w:r>
            <w:r w:rsidR="0070263B">
              <w:rPr>
                <w:noProof/>
                <w:webHidden/>
              </w:rPr>
              <w:instrText xml:space="preserve"> PAGEREF _Toc460396086 \h </w:instrText>
            </w:r>
            <w:r w:rsidR="0070263B">
              <w:rPr>
                <w:noProof/>
                <w:webHidden/>
              </w:rPr>
            </w:r>
            <w:r w:rsidR="0070263B">
              <w:rPr>
                <w:noProof/>
                <w:webHidden/>
              </w:rPr>
              <w:fldChar w:fldCharType="separate"/>
            </w:r>
            <w:r w:rsidR="0070263B">
              <w:rPr>
                <w:noProof/>
                <w:webHidden/>
              </w:rPr>
              <w:t>3</w:t>
            </w:r>
            <w:r w:rsidR="0070263B">
              <w:rPr>
                <w:noProof/>
                <w:webHidden/>
              </w:rPr>
              <w:fldChar w:fldCharType="end"/>
            </w:r>
          </w:hyperlink>
        </w:p>
        <w:p w14:paraId="097919EB" w14:textId="77777777" w:rsidR="0070263B" w:rsidRDefault="00137388">
          <w:pPr>
            <w:pStyle w:val="Inhopg2"/>
            <w:tabs>
              <w:tab w:val="left" w:pos="880"/>
              <w:tab w:val="right" w:leader="dot" w:pos="9062"/>
            </w:tabs>
            <w:rPr>
              <w:rFonts w:eastAsiaTheme="minorEastAsia"/>
              <w:noProof/>
              <w:lang w:eastAsia="nl-NL"/>
            </w:rPr>
          </w:pPr>
          <w:hyperlink w:anchor="_Toc460396087" w:history="1">
            <w:r w:rsidR="0070263B" w:rsidRPr="004D3C8E">
              <w:rPr>
                <w:rStyle w:val="Hyperlink"/>
                <w:noProof/>
              </w:rPr>
              <w:t>1.1</w:t>
            </w:r>
            <w:r w:rsidR="0070263B">
              <w:rPr>
                <w:rFonts w:eastAsiaTheme="minorEastAsia"/>
                <w:noProof/>
                <w:lang w:eastAsia="nl-NL"/>
              </w:rPr>
              <w:tab/>
            </w:r>
            <w:r w:rsidR="0070263B" w:rsidRPr="004D3C8E">
              <w:rPr>
                <w:rStyle w:val="Hyperlink"/>
                <w:noProof/>
              </w:rPr>
              <w:t>Aanleiding</w:t>
            </w:r>
            <w:r w:rsidR="0070263B">
              <w:rPr>
                <w:noProof/>
                <w:webHidden/>
              </w:rPr>
              <w:tab/>
            </w:r>
            <w:r w:rsidR="0070263B">
              <w:rPr>
                <w:noProof/>
                <w:webHidden/>
              </w:rPr>
              <w:fldChar w:fldCharType="begin"/>
            </w:r>
            <w:r w:rsidR="0070263B">
              <w:rPr>
                <w:noProof/>
                <w:webHidden/>
              </w:rPr>
              <w:instrText xml:space="preserve"> PAGEREF _Toc460396087 \h </w:instrText>
            </w:r>
            <w:r w:rsidR="0070263B">
              <w:rPr>
                <w:noProof/>
                <w:webHidden/>
              </w:rPr>
            </w:r>
            <w:r w:rsidR="0070263B">
              <w:rPr>
                <w:noProof/>
                <w:webHidden/>
              </w:rPr>
              <w:fldChar w:fldCharType="separate"/>
            </w:r>
            <w:r w:rsidR="0070263B">
              <w:rPr>
                <w:noProof/>
                <w:webHidden/>
              </w:rPr>
              <w:t>3</w:t>
            </w:r>
            <w:r w:rsidR="0070263B">
              <w:rPr>
                <w:noProof/>
                <w:webHidden/>
              </w:rPr>
              <w:fldChar w:fldCharType="end"/>
            </w:r>
          </w:hyperlink>
        </w:p>
        <w:p w14:paraId="05E4047F" w14:textId="77777777" w:rsidR="0070263B" w:rsidRDefault="00137388">
          <w:pPr>
            <w:pStyle w:val="Inhopg2"/>
            <w:tabs>
              <w:tab w:val="left" w:pos="880"/>
              <w:tab w:val="right" w:leader="dot" w:pos="9062"/>
            </w:tabs>
            <w:rPr>
              <w:rFonts w:eastAsiaTheme="minorEastAsia"/>
              <w:noProof/>
              <w:lang w:eastAsia="nl-NL"/>
            </w:rPr>
          </w:pPr>
          <w:hyperlink w:anchor="_Toc460396088" w:history="1">
            <w:r w:rsidR="0070263B" w:rsidRPr="004D3C8E">
              <w:rPr>
                <w:rStyle w:val="Hyperlink"/>
                <w:noProof/>
              </w:rPr>
              <w:t>1.2</w:t>
            </w:r>
            <w:r w:rsidR="0070263B">
              <w:rPr>
                <w:rFonts w:eastAsiaTheme="minorEastAsia"/>
                <w:noProof/>
                <w:lang w:eastAsia="nl-NL"/>
              </w:rPr>
              <w:tab/>
            </w:r>
            <w:r w:rsidR="0070263B" w:rsidRPr="004D3C8E">
              <w:rPr>
                <w:rStyle w:val="Hyperlink"/>
                <w:noProof/>
              </w:rPr>
              <w:t>Projectopdracht</w:t>
            </w:r>
            <w:r w:rsidR="0070263B">
              <w:rPr>
                <w:noProof/>
                <w:webHidden/>
              </w:rPr>
              <w:tab/>
            </w:r>
            <w:r w:rsidR="0070263B">
              <w:rPr>
                <w:noProof/>
                <w:webHidden/>
              </w:rPr>
              <w:fldChar w:fldCharType="begin"/>
            </w:r>
            <w:r w:rsidR="0070263B">
              <w:rPr>
                <w:noProof/>
                <w:webHidden/>
              </w:rPr>
              <w:instrText xml:space="preserve"> PAGEREF _Toc460396088 \h </w:instrText>
            </w:r>
            <w:r w:rsidR="0070263B">
              <w:rPr>
                <w:noProof/>
                <w:webHidden/>
              </w:rPr>
            </w:r>
            <w:r w:rsidR="0070263B">
              <w:rPr>
                <w:noProof/>
                <w:webHidden/>
              </w:rPr>
              <w:fldChar w:fldCharType="separate"/>
            </w:r>
            <w:r w:rsidR="0070263B">
              <w:rPr>
                <w:noProof/>
                <w:webHidden/>
              </w:rPr>
              <w:t>3</w:t>
            </w:r>
            <w:r w:rsidR="0070263B">
              <w:rPr>
                <w:noProof/>
                <w:webHidden/>
              </w:rPr>
              <w:fldChar w:fldCharType="end"/>
            </w:r>
          </w:hyperlink>
        </w:p>
        <w:p w14:paraId="178D317D" w14:textId="77777777" w:rsidR="0070263B" w:rsidRDefault="00137388">
          <w:pPr>
            <w:pStyle w:val="Inhopg2"/>
            <w:tabs>
              <w:tab w:val="left" w:pos="880"/>
              <w:tab w:val="right" w:leader="dot" w:pos="9062"/>
            </w:tabs>
            <w:rPr>
              <w:rFonts w:eastAsiaTheme="minorEastAsia"/>
              <w:noProof/>
              <w:lang w:eastAsia="nl-NL"/>
            </w:rPr>
          </w:pPr>
          <w:hyperlink w:anchor="_Toc460396089" w:history="1">
            <w:r w:rsidR="0070263B" w:rsidRPr="004D3C8E">
              <w:rPr>
                <w:rStyle w:val="Hyperlink"/>
                <w:noProof/>
              </w:rPr>
              <w:t>1.3</w:t>
            </w:r>
            <w:r w:rsidR="0070263B">
              <w:rPr>
                <w:rFonts w:eastAsiaTheme="minorEastAsia"/>
                <w:noProof/>
                <w:lang w:eastAsia="nl-NL"/>
              </w:rPr>
              <w:tab/>
            </w:r>
            <w:r w:rsidR="0070263B" w:rsidRPr="004D3C8E">
              <w:rPr>
                <w:rStyle w:val="Hyperlink"/>
                <w:noProof/>
              </w:rPr>
              <w:t>Planning</w:t>
            </w:r>
            <w:r w:rsidR="0070263B">
              <w:rPr>
                <w:noProof/>
                <w:webHidden/>
              </w:rPr>
              <w:tab/>
            </w:r>
            <w:r w:rsidR="0070263B">
              <w:rPr>
                <w:noProof/>
                <w:webHidden/>
              </w:rPr>
              <w:fldChar w:fldCharType="begin"/>
            </w:r>
            <w:r w:rsidR="0070263B">
              <w:rPr>
                <w:noProof/>
                <w:webHidden/>
              </w:rPr>
              <w:instrText xml:space="preserve"> PAGEREF _Toc460396089 \h </w:instrText>
            </w:r>
            <w:r w:rsidR="0070263B">
              <w:rPr>
                <w:noProof/>
                <w:webHidden/>
              </w:rPr>
            </w:r>
            <w:r w:rsidR="0070263B">
              <w:rPr>
                <w:noProof/>
                <w:webHidden/>
              </w:rPr>
              <w:fldChar w:fldCharType="separate"/>
            </w:r>
            <w:r w:rsidR="0070263B">
              <w:rPr>
                <w:noProof/>
                <w:webHidden/>
              </w:rPr>
              <w:t>3</w:t>
            </w:r>
            <w:r w:rsidR="0070263B">
              <w:rPr>
                <w:noProof/>
                <w:webHidden/>
              </w:rPr>
              <w:fldChar w:fldCharType="end"/>
            </w:r>
          </w:hyperlink>
        </w:p>
        <w:p w14:paraId="1EB0487A" w14:textId="77777777" w:rsidR="0070263B" w:rsidRDefault="00137388">
          <w:pPr>
            <w:pStyle w:val="Inhopg1"/>
            <w:rPr>
              <w:rFonts w:eastAsiaTheme="minorEastAsia"/>
              <w:noProof/>
              <w:lang w:eastAsia="nl-NL"/>
            </w:rPr>
          </w:pPr>
          <w:hyperlink w:anchor="_Toc460396090" w:history="1">
            <w:r w:rsidR="0070263B" w:rsidRPr="004D3C8E">
              <w:rPr>
                <w:rStyle w:val="Hyperlink"/>
                <w:noProof/>
              </w:rPr>
              <w:t>2</w:t>
            </w:r>
            <w:r w:rsidR="0070263B">
              <w:rPr>
                <w:rFonts w:eastAsiaTheme="minorEastAsia"/>
                <w:noProof/>
                <w:lang w:eastAsia="nl-NL"/>
              </w:rPr>
              <w:tab/>
            </w:r>
            <w:r w:rsidR="0070263B" w:rsidRPr="004D3C8E">
              <w:rPr>
                <w:rStyle w:val="Hyperlink"/>
                <w:noProof/>
              </w:rPr>
              <w:t>Ontwerp</w:t>
            </w:r>
            <w:r w:rsidR="0070263B">
              <w:rPr>
                <w:noProof/>
                <w:webHidden/>
              </w:rPr>
              <w:tab/>
            </w:r>
            <w:r w:rsidR="0070263B">
              <w:rPr>
                <w:noProof/>
                <w:webHidden/>
              </w:rPr>
              <w:fldChar w:fldCharType="begin"/>
            </w:r>
            <w:r w:rsidR="0070263B">
              <w:rPr>
                <w:noProof/>
                <w:webHidden/>
              </w:rPr>
              <w:instrText xml:space="preserve"> PAGEREF _Toc460396090 \h </w:instrText>
            </w:r>
            <w:r w:rsidR="0070263B">
              <w:rPr>
                <w:noProof/>
                <w:webHidden/>
              </w:rPr>
            </w:r>
            <w:r w:rsidR="0070263B">
              <w:rPr>
                <w:noProof/>
                <w:webHidden/>
              </w:rPr>
              <w:fldChar w:fldCharType="separate"/>
            </w:r>
            <w:r w:rsidR="0070263B">
              <w:rPr>
                <w:noProof/>
                <w:webHidden/>
              </w:rPr>
              <w:t>4</w:t>
            </w:r>
            <w:r w:rsidR="0070263B">
              <w:rPr>
                <w:noProof/>
                <w:webHidden/>
              </w:rPr>
              <w:fldChar w:fldCharType="end"/>
            </w:r>
          </w:hyperlink>
        </w:p>
        <w:p w14:paraId="6BD92F68" w14:textId="77777777" w:rsidR="0070263B" w:rsidRDefault="00137388">
          <w:pPr>
            <w:pStyle w:val="Inhopg2"/>
            <w:tabs>
              <w:tab w:val="left" w:pos="880"/>
              <w:tab w:val="right" w:leader="dot" w:pos="9062"/>
            </w:tabs>
            <w:rPr>
              <w:rFonts w:eastAsiaTheme="minorEastAsia"/>
              <w:noProof/>
              <w:lang w:eastAsia="nl-NL"/>
            </w:rPr>
          </w:pPr>
          <w:hyperlink w:anchor="_Toc460396091" w:history="1">
            <w:r w:rsidR="0070263B" w:rsidRPr="004D3C8E">
              <w:rPr>
                <w:rStyle w:val="Hyperlink"/>
                <w:noProof/>
              </w:rPr>
              <w:t>2.1</w:t>
            </w:r>
            <w:r w:rsidR="0070263B">
              <w:rPr>
                <w:rFonts w:eastAsiaTheme="minorEastAsia"/>
                <w:noProof/>
                <w:lang w:eastAsia="nl-NL"/>
              </w:rPr>
              <w:tab/>
            </w:r>
            <w:r w:rsidR="0070263B" w:rsidRPr="004D3C8E">
              <w:rPr>
                <w:rStyle w:val="Hyperlink"/>
                <w:noProof/>
              </w:rPr>
              <w:t>Inhoud van folder A (functioneel)</w:t>
            </w:r>
            <w:r w:rsidR="0070263B">
              <w:rPr>
                <w:noProof/>
                <w:webHidden/>
              </w:rPr>
              <w:tab/>
            </w:r>
            <w:r w:rsidR="0070263B">
              <w:rPr>
                <w:noProof/>
                <w:webHidden/>
              </w:rPr>
              <w:fldChar w:fldCharType="begin"/>
            </w:r>
            <w:r w:rsidR="0070263B">
              <w:rPr>
                <w:noProof/>
                <w:webHidden/>
              </w:rPr>
              <w:instrText xml:space="preserve"> PAGEREF _Toc460396091 \h </w:instrText>
            </w:r>
            <w:r w:rsidR="0070263B">
              <w:rPr>
                <w:noProof/>
                <w:webHidden/>
              </w:rPr>
            </w:r>
            <w:r w:rsidR="0070263B">
              <w:rPr>
                <w:noProof/>
                <w:webHidden/>
              </w:rPr>
              <w:fldChar w:fldCharType="separate"/>
            </w:r>
            <w:r w:rsidR="0070263B">
              <w:rPr>
                <w:noProof/>
                <w:webHidden/>
              </w:rPr>
              <w:t>4</w:t>
            </w:r>
            <w:r w:rsidR="0070263B">
              <w:rPr>
                <w:noProof/>
                <w:webHidden/>
              </w:rPr>
              <w:fldChar w:fldCharType="end"/>
            </w:r>
          </w:hyperlink>
        </w:p>
        <w:p w14:paraId="05FCA6BD" w14:textId="77777777" w:rsidR="0070263B" w:rsidRDefault="00137388">
          <w:pPr>
            <w:pStyle w:val="Inhopg2"/>
            <w:tabs>
              <w:tab w:val="left" w:pos="880"/>
              <w:tab w:val="right" w:leader="dot" w:pos="9062"/>
            </w:tabs>
            <w:rPr>
              <w:rFonts w:eastAsiaTheme="minorEastAsia"/>
              <w:noProof/>
              <w:lang w:eastAsia="nl-NL"/>
            </w:rPr>
          </w:pPr>
          <w:hyperlink w:anchor="_Toc460396092" w:history="1">
            <w:r w:rsidR="0070263B" w:rsidRPr="004D3C8E">
              <w:rPr>
                <w:rStyle w:val="Hyperlink"/>
                <w:noProof/>
              </w:rPr>
              <w:t>2.2</w:t>
            </w:r>
            <w:r w:rsidR="0070263B">
              <w:rPr>
                <w:rFonts w:eastAsiaTheme="minorEastAsia"/>
                <w:noProof/>
                <w:lang w:eastAsia="nl-NL"/>
              </w:rPr>
              <w:tab/>
            </w:r>
            <w:r w:rsidR="0070263B" w:rsidRPr="004D3C8E">
              <w:rPr>
                <w:rStyle w:val="Hyperlink"/>
                <w:noProof/>
              </w:rPr>
              <w:t>Inhoud van folder B (functioneel)</w:t>
            </w:r>
            <w:r w:rsidR="0070263B">
              <w:rPr>
                <w:noProof/>
                <w:webHidden/>
              </w:rPr>
              <w:tab/>
            </w:r>
            <w:r w:rsidR="0070263B">
              <w:rPr>
                <w:noProof/>
                <w:webHidden/>
              </w:rPr>
              <w:fldChar w:fldCharType="begin"/>
            </w:r>
            <w:r w:rsidR="0070263B">
              <w:rPr>
                <w:noProof/>
                <w:webHidden/>
              </w:rPr>
              <w:instrText xml:space="preserve"> PAGEREF _Toc460396092 \h </w:instrText>
            </w:r>
            <w:r w:rsidR="0070263B">
              <w:rPr>
                <w:noProof/>
                <w:webHidden/>
              </w:rPr>
            </w:r>
            <w:r w:rsidR="0070263B">
              <w:rPr>
                <w:noProof/>
                <w:webHidden/>
              </w:rPr>
              <w:fldChar w:fldCharType="separate"/>
            </w:r>
            <w:r w:rsidR="0070263B">
              <w:rPr>
                <w:noProof/>
                <w:webHidden/>
              </w:rPr>
              <w:t>4</w:t>
            </w:r>
            <w:r w:rsidR="0070263B">
              <w:rPr>
                <w:noProof/>
                <w:webHidden/>
              </w:rPr>
              <w:fldChar w:fldCharType="end"/>
            </w:r>
          </w:hyperlink>
        </w:p>
        <w:p w14:paraId="4895612C" w14:textId="77777777" w:rsidR="0070263B" w:rsidRDefault="00137388">
          <w:pPr>
            <w:pStyle w:val="Inhopg2"/>
            <w:tabs>
              <w:tab w:val="left" w:pos="880"/>
              <w:tab w:val="right" w:leader="dot" w:pos="9062"/>
            </w:tabs>
            <w:rPr>
              <w:rFonts w:eastAsiaTheme="minorEastAsia"/>
              <w:noProof/>
              <w:lang w:eastAsia="nl-NL"/>
            </w:rPr>
          </w:pPr>
          <w:hyperlink w:anchor="_Toc460396093" w:history="1">
            <w:r w:rsidR="0070263B" w:rsidRPr="004D3C8E">
              <w:rPr>
                <w:rStyle w:val="Hyperlink"/>
                <w:noProof/>
              </w:rPr>
              <w:t>2.3</w:t>
            </w:r>
            <w:r w:rsidR="0070263B">
              <w:rPr>
                <w:rFonts w:eastAsiaTheme="minorEastAsia"/>
                <w:noProof/>
                <w:lang w:eastAsia="nl-NL"/>
              </w:rPr>
              <w:tab/>
            </w:r>
            <w:r w:rsidR="0070263B" w:rsidRPr="004D3C8E">
              <w:rPr>
                <w:rStyle w:val="Hyperlink"/>
                <w:noProof/>
              </w:rPr>
              <w:t>Vormgeving van de folder A (technisch)</w:t>
            </w:r>
            <w:r w:rsidR="0070263B">
              <w:rPr>
                <w:noProof/>
                <w:webHidden/>
              </w:rPr>
              <w:tab/>
            </w:r>
            <w:r w:rsidR="0070263B">
              <w:rPr>
                <w:noProof/>
                <w:webHidden/>
              </w:rPr>
              <w:fldChar w:fldCharType="begin"/>
            </w:r>
            <w:r w:rsidR="0070263B">
              <w:rPr>
                <w:noProof/>
                <w:webHidden/>
              </w:rPr>
              <w:instrText xml:space="preserve"> PAGEREF _Toc460396093 \h </w:instrText>
            </w:r>
            <w:r w:rsidR="0070263B">
              <w:rPr>
                <w:noProof/>
                <w:webHidden/>
              </w:rPr>
            </w:r>
            <w:r w:rsidR="0070263B">
              <w:rPr>
                <w:noProof/>
                <w:webHidden/>
              </w:rPr>
              <w:fldChar w:fldCharType="separate"/>
            </w:r>
            <w:r w:rsidR="0070263B">
              <w:rPr>
                <w:noProof/>
                <w:webHidden/>
              </w:rPr>
              <w:t>4</w:t>
            </w:r>
            <w:r w:rsidR="0070263B">
              <w:rPr>
                <w:noProof/>
                <w:webHidden/>
              </w:rPr>
              <w:fldChar w:fldCharType="end"/>
            </w:r>
          </w:hyperlink>
        </w:p>
        <w:p w14:paraId="25BDBDE3" w14:textId="77777777" w:rsidR="0070263B" w:rsidRDefault="00137388">
          <w:pPr>
            <w:pStyle w:val="Inhopg1"/>
            <w:rPr>
              <w:rFonts w:eastAsiaTheme="minorEastAsia"/>
              <w:noProof/>
              <w:lang w:eastAsia="nl-NL"/>
            </w:rPr>
          </w:pPr>
          <w:hyperlink w:anchor="_Toc460396094" w:history="1">
            <w:r w:rsidR="0070263B" w:rsidRPr="004D3C8E">
              <w:rPr>
                <w:rStyle w:val="Hyperlink"/>
                <w:noProof/>
                <w:lang w:val="en-US"/>
              </w:rPr>
              <w:t>3</w:t>
            </w:r>
            <w:r w:rsidR="0070263B">
              <w:rPr>
                <w:rFonts w:eastAsiaTheme="minorEastAsia"/>
                <w:noProof/>
                <w:lang w:eastAsia="nl-NL"/>
              </w:rPr>
              <w:tab/>
            </w:r>
            <w:r w:rsidR="0070263B" w:rsidRPr="004D3C8E">
              <w:rPr>
                <w:rStyle w:val="Hyperlink"/>
                <w:noProof/>
                <w:lang w:val="en-US"/>
              </w:rPr>
              <w:t>Realisatie</w:t>
            </w:r>
            <w:r w:rsidR="0070263B">
              <w:rPr>
                <w:noProof/>
                <w:webHidden/>
              </w:rPr>
              <w:tab/>
            </w:r>
            <w:r w:rsidR="0070263B">
              <w:rPr>
                <w:noProof/>
                <w:webHidden/>
              </w:rPr>
              <w:fldChar w:fldCharType="begin"/>
            </w:r>
            <w:r w:rsidR="0070263B">
              <w:rPr>
                <w:noProof/>
                <w:webHidden/>
              </w:rPr>
              <w:instrText xml:space="preserve"> PAGEREF _Toc460396094 \h </w:instrText>
            </w:r>
            <w:r w:rsidR="0070263B">
              <w:rPr>
                <w:noProof/>
                <w:webHidden/>
              </w:rPr>
            </w:r>
            <w:r w:rsidR="0070263B">
              <w:rPr>
                <w:noProof/>
                <w:webHidden/>
              </w:rPr>
              <w:fldChar w:fldCharType="separate"/>
            </w:r>
            <w:r w:rsidR="0070263B">
              <w:rPr>
                <w:noProof/>
                <w:webHidden/>
              </w:rPr>
              <w:t>5</w:t>
            </w:r>
            <w:r w:rsidR="0070263B">
              <w:rPr>
                <w:noProof/>
                <w:webHidden/>
              </w:rPr>
              <w:fldChar w:fldCharType="end"/>
            </w:r>
          </w:hyperlink>
        </w:p>
        <w:p w14:paraId="7B2A6C54" w14:textId="77777777" w:rsidR="0070263B" w:rsidRDefault="00137388">
          <w:pPr>
            <w:pStyle w:val="Inhopg2"/>
            <w:tabs>
              <w:tab w:val="left" w:pos="880"/>
              <w:tab w:val="right" w:leader="dot" w:pos="9062"/>
            </w:tabs>
            <w:rPr>
              <w:rFonts w:eastAsiaTheme="minorEastAsia"/>
              <w:noProof/>
              <w:lang w:eastAsia="nl-NL"/>
            </w:rPr>
          </w:pPr>
          <w:hyperlink w:anchor="_Toc460396095" w:history="1">
            <w:r w:rsidR="0070263B" w:rsidRPr="004D3C8E">
              <w:rPr>
                <w:rStyle w:val="Hyperlink"/>
                <w:noProof/>
                <w:lang w:val="en-US"/>
              </w:rPr>
              <w:t>3.1</w:t>
            </w:r>
            <w:r w:rsidR="0070263B">
              <w:rPr>
                <w:rFonts w:eastAsiaTheme="minorEastAsia"/>
                <w:noProof/>
                <w:lang w:eastAsia="nl-NL"/>
              </w:rPr>
              <w:tab/>
            </w:r>
            <w:r w:rsidR="0070263B" w:rsidRPr="004D3C8E">
              <w:rPr>
                <w:rStyle w:val="Hyperlink"/>
                <w:noProof/>
                <w:lang w:val="en-US"/>
              </w:rPr>
              <w:t>Folder A – De opleiding</w:t>
            </w:r>
            <w:r w:rsidR="0070263B">
              <w:rPr>
                <w:noProof/>
                <w:webHidden/>
              </w:rPr>
              <w:tab/>
            </w:r>
            <w:r w:rsidR="0070263B">
              <w:rPr>
                <w:noProof/>
                <w:webHidden/>
              </w:rPr>
              <w:fldChar w:fldCharType="begin"/>
            </w:r>
            <w:r w:rsidR="0070263B">
              <w:rPr>
                <w:noProof/>
                <w:webHidden/>
              </w:rPr>
              <w:instrText xml:space="preserve"> PAGEREF _Toc460396095 \h </w:instrText>
            </w:r>
            <w:r w:rsidR="0070263B">
              <w:rPr>
                <w:noProof/>
                <w:webHidden/>
              </w:rPr>
            </w:r>
            <w:r w:rsidR="0070263B">
              <w:rPr>
                <w:noProof/>
                <w:webHidden/>
              </w:rPr>
              <w:fldChar w:fldCharType="separate"/>
            </w:r>
            <w:r w:rsidR="0070263B">
              <w:rPr>
                <w:noProof/>
                <w:webHidden/>
              </w:rPr>
              <w:t>5</w:t>
            </w:r>
            <w:r w:rsidR="0070263B">
              <w:rPr>
                <w:noProof/>
                <w:webHidden/>
              </w:rPr>
              <w:fldChar w:fldCharType="end"/>
            </w:r>
          </w:hyperlink>
        </w:p>
        <w:p w14:paraId="258ABB91" w14:textId="77777777" w:rsidR="0070263B" w:rsidRDefault="00137388">
          <w:pPr>
            <w:pStyle w:val="Inhopg2"/>
            <w:tabs>
              <w:tab w:val="left" w:pos="880"/>
              <w:tab w:val="right" w:leader="dot" w:pos="9062"/>
            </w:tabs>
            <w:rPr>
              <w:rFonts w:eastAsiaTheme="minorEastAsia"/>
              <w:noProof/>
              <w:lang w:eastAsia="nl-NL"/>
            </w:rPr>
          </w:pPr>
          <w:hyperlink w:anchor="_Toc460396096" w:history="1">
            <w:r w:rsidR="0070263B" w:rsidRPr="004D3C8E">
              <w:rPr>
                <w:rStyle w:val="Hyperlink"/>
                <w:noProof/>
                <w:lang w:val="en-US"/>
              </w:rPr>
              <w:t>3.2</w:t>
            </w:r>
            <w:r w:rsidR="0070263B">
              <w:rPr>
                <w:rFonts w:eastAsiaTheme="minorEastAsia"/>
                <w:noProof/>
                <w:lang w:eastAsia="nl-NL"/>
              </w:rPr>
              <w:tab/>
            </w:r>
            <w:r w:rsidR="0070263B" w:rsidRPr="004D3C8E">
              <w:rPr>
                <w:rStyle w:val="Hyperlink"/>
                <w:noProof/>
                <w:lang w:val="en-US"/>
              </w:rPr>
              <w:t>Folder B -  Het vak</w:t>
            </w:r>
            <w:r w:rsidR="0070263B">
              <w:rPr>
                <w:noProof/>
                <w:webHidden/>
              </w:rPr>
              <w:tab/>
            </w:r>
            <w:r w:rsidR="0070263B">
              <w:rPr>
                <w:noProof/>
                <w:webHidden/>
              </w:rPr>
              <w:fldChar w:fldCharType="begin"/>
            </w:r>
            <w:r w:rsidR="0070263B">
              <w:rPr>
                <w:noProof/>
                <w:webHidden/>
              </w:rPr>
              <w:instrText xml:space="preserve"> PAGEREF _Toc460396096 \h </w:instrText>
            </w:r>
            <w:r w:rsidR="0070263B">
              <w:rPr>
                <w:noProof/>
                <w:webHidden/>
              </w:rPr>
            </w:r>
            <w:r w:rsidR="0070263B">
              <w:rPr>
                <w:noProof/>
                <w:webHidden/>
              </w:rPr>
              <w:fldChar w:fldCharType="separate"/>
            </w:r>
            <w:r w:rsidR="0070263B">
              <w:rPr>
                <w:noProof/>
                <w:webHidden/>
              </w:rPr>
              <w:t>5</w:t>
            </w:r>
            <w:r w:rsidR="0070263B">
              <w:rPr>
                <w:noProof/>
                <w:webHidden/>
              </w:rPr>
              <w:fldChar w:fldCharType="end"/>
            </w:r>
          </w:hyperlink>
        </w:p>
        <w:p w14:paraId="564A76A0" w14:textId="77777777" w:rsidR="0070263B" w:rsidRDefault="00137388">
          <w:pPr>
            <w:pStyle w:val="Inhopg1"/>
            <w:rPr>
              <w:rFonts w:eastAsiaTheme="minorEastAsia"/>
              <w:noProof/>
              <w:lang w:eastAsia="nl-NL"/>
            </w:rPr>
          </w:pPr>
          <w:hyperlink w:anchor="_Toc460396097" w:history="1">
            <w:r w:rsidR="0070263B" w:rsidRPr="004D3C8E">
              <w:rPr>
                <w:rStyle w:val="Hyperlink"/>
                <w:noProof/>
              </w:rPr>
              <w:t>4</w:t>
            </w:r>
            <w:r w:rsidR="0070263B">
              <w:rPr>
                <w:rFonts w:eastAsiaTheme="minorEastAsia"/>
                <w:noProof/>
                <w:lang w:eastAsia="nl-NL"/>
              </w:rPr>
              <w:tab/>
            </w:r>
            <w:r w:rsidR="0070263B" w:rsidRPr="004D3C8E">
              <w:rPr>
                <w:rStyle w:val="Hyperlink"/>
                <w:noProof/>
              </w:rPr>
              <w:t>Evaluatie</w:t>
            </w:r>
            <w:r w:rsidR="0070263B">
              <w:rPr>
                <w:noProof/>
                <w:webHidden/>
              </w:rPr>
              <w:tab/>
            </w:r>
            <w:r w:rsidR="0070263B">
              <w:rPr>
                <w:noProof/>
                <w:webHidden/>
              </w:rPr>
              <w:fldChar w:fldCharType="begin"/>
            </w:r>
            <w:r w:rsidR="0070263B">
              <w:rPr>
                <w:noProof/>
                <w:webHidden/>
              </w:rPr>
              <w:instrText xml:space="preserve"> PAGEREF _Toc460396097 \h </w:instrText>
            </w:r>
            <w:r w:rsidR="0070263B">
              <w:rPr>
                <w:noProof/>
                <w:webHidden/>
              </w:rPr>
            </w:r>
            <w:r w:rsidR="0070263B">
              <w:rPr>
                <w:noProof/>
                <w:webHidden/>
              </w:rPr>
              <w:fldChar w:fldCharType="separate"/>
            </w:r>
            <w:r w:rsidR="0070263B">
              <w:rPr>
                <w:noProof/>
                <w:webHidden/>
              </w:rPr>
              <w:t>6</w:t>
            </w:r>
            <w:r w:rsidR="0070263B">
              <w:rPr>
                <w:noProof/>
                <w:webHidden/>
              </w:rPr>
              <w:fldChar w:fldCharType="end"/>
            </w:r>
          </w:hyperlink>
        </w:p>
        <w:p w14:paraId="01B5C6E0" w14:textId="77777777" w:rsidR="0070263B" w:rsidRDefault="00137388">
          <w:pPr>
            <w:pStyle w:val="Inhopg1"/>
            <w:rPr>
              <w:rFonts w:eastAsiaTheme="minorEastAsia"/>
              <w:noProof/>
              <w:lang w:eastAsia="nl-NL"/>
            </w:rPr>
          </w:pPr>
          <w:hyperlink w:anchor="_Toc460396098" w:history="1">
            <w:r w:rsidR="0070263B" w:rsidRPr="004D3C8E">
              <w:rPr>
                <w:rStyle w:val="Hyperlink"/>
                <w:noProof/>
              </w:rPr>
              <w:t>Bijlagen</w:t>
            </w:r>
            <w:r w:rsidR="0070263B">
              <w:rPr>
                <w:noProof/>
                <w:webHidden/>
              </w:rPr>
              <w:tab/>
            </w:r>
            <w:r w:rsidR="0070263B">
              <w:rPr>
                <w:noProof/>
                <w:webHidden/>
              </w:rPr>
              <w:fldChar w:fldCharType="begin"/>
            </w:r>
            <w:r w:rsidR="0070263B">
              <w:rPr>
                <w:noProof/>
                <w:webHidden/>
              </w:rPr>
              <w:instrText xml:space="preserve"> PAGEREF _Toc460396098 \h </w:instrText>
            </w:r>
            <w:r w:rsidR="0070263B">
              <w:rPr>
                <w:noProof/>
                <w:webHidden/>
              </w:rPr>
            </w:r>
            <w:r w:rsidR="0070263B">
              <w:rPr>
                <w:noProof/>
                <w:webHidden/>
              </w:rPr>
              <w:fldChar w:fldCharType="separate"/>
            </w:r>
            <w:r w:rsidR="0070263B">
              <w:rPr>
                <w:noProof/>
                <w:webHidden/>
              </w:rPr>
              <w:t>7</w:t>
            </w:r>
            <w:r w:rsidR="0070263B">
              <w:rPr>
                <w:noProof/>
                <w:webHidden/>
              </w:rPr>
              <w:fldChar w:fldCharType="end"/>
            </w:r>
          </w:hyperlink>
        </w:p>
        <w:p w14:paraId="359B1E52" w14:textId="77777777" w:rsidR="008F6844" w:rsidRDefault="008F6844">
          <w:r>
            <w:rPr>
              <w:b/>
              <w:bCs/>
            </w:rPr>
            <w:fldChar w:fldCharType="end"/>
          </w:r>
        </w:p>
      </w:sdtContent>
    </w:sdt>
    <w:p w14:paraId="1AE70A4F" w14:textId="77777777" w:rsidR="00036B8F" w:rsidRDefault="00036B8F">
      <w:pPr>
        <w:sectPr w:rsidR="00036B8F">
          <w:headerReference w:type="default" r:id="rId12"/>
          <w:footerReference w:type="default" r:id="rId13"/>
          <w:pgSz w:w="11906" w:h="16838"/>
          <w:pgMar w:top="1417" w:right="1417" w:bottom="1417" w:left="1417" w:header="708" w:footer="708" w:gutter="0"/>
          <w:cols w:space="708"/>
          <w:docGrid w:linePitch="360"/>
        </w:sectPr>
      </w:pPr>
    </w:p>
    <w:p w14:paraId="3F622A99" w14:textId="4591D137" w:rsidR="00036B8F" w:rsidRPr="00137388" w:rsidRDefault="0046784F" w:rsidP="00137388">
      <w:pPr>
        <w:pStyle w:val="Kop1"/>
        <w:numPr>
          <w:ilvl w:val="0"/>
          <w:numId w:val="8"/>
        </w:numPr>
      </w:pPr>
      <w:bookmarkStart w:id="0" w:name="_Toc460396086"/>
      <w:r>
        <w:lastRenderedPageBreak/>
        <w:t>Orientatie en definitie</w:t>
      </w:r>
      <w:bookmarkEnd w:id="0"/>
    </w:p>
    <w:p w14:paraId="5B3ABB7E" w14:textId="3625F15C" w:rsidR="0046784F" w:rsidRDefault="0046784F" w:rsidP="00A25E83">
      <w:pPr>
        <w:pStyle w:val="Kop2"/>
        <w:numPr>
          <w:ilvl w:val="1"/>
          <w:numId w:val="10"/>
        </w:numPr>
        <w:rPr>
          <w:rFonts w:asciiTheme="minorHAnsi" w:eastAsiaTheme="minorHAnsi" w:hAnsiTheme="minorHAnsi" w:cstheme="minorBidi"/>
          <w:b w:val="0"/>
          <w:bCs w:val="0"/>
          <w:color w:val="auto"/>
          <w:sz w:val="22"/>
          <w:szCs w:val="22"/>
        </w:rPr>
      </w:pPr>
      <w:bookmarkStart w:id="1" w:name="_Toc460396087"/>
      <w:r>
        <w:t>Aanleiding</w:t>
      </w:r>
      <w:bookmarkEnd w:id="1"/>
    </w:p>
    <w:p w14:paraId="68A91B5B" w14:textId="07701C5B" w:rsidR="00A25E83" w:rsidRDefault="00A25E83" w:rsidP="00A25E83"/>
    <w:p w14:paraId="1A8AAFEF" w14:textId="77777777" w:rsidR="00675FD2" w:rsidRPr="00730443" w:rsidRDefault="00675FD2" w:rsidP="00675FD2"/>
    <w:p w14:paraId="558C308D" w14:textId="77777777" w:rsidR="00675FD2" w:rsidRDefault="00675FD2" w:rsidP="00675FD2">
      <w:r>
        <w:t>Bij de ALA’s tot nu toe heb je geleerd hoe je een website maakt met behulp van HTML en CSS. Je hebt deze basis inmiddels onder de knie en bent dus in staat om zelfstandig eenvoudige responsive websites te maken.</w:t>
      </w:r>
    </w:p>
    <w:p w14:paraId="7E2F6B0F" w14:textId="77777777" w:rsidR="00675FD2" w:rsidRDefault="00675FD2" w:rsidP="00675FD2">
      <w:r>
        <w:t>Tijdens deze ALA ga je met jouw scrum team ondersteund door de projectleider een dynamische website maken. Hiervoor ga je o.a. gebruik maken van PHP en MySQL.</w:t>
      </w:r>
    </w:p>
    <w:p w14:paraId="7C2B167B" w14:textId="77777777" w:rsidR="00675FD2" w:rsidRDefault="00675FD2" w:rsidP="00675FD2">
      <w:r>
        <w:t>De werkzaamheden tijdens deze ALA bestaan uit:</w:t>
      </w:r>
    </w:p>
    <w:p w14:paraId="1C0A6C97" w14:textId="77777777" w:rsidR="00675FD2" w:rsidRDefault="00675FD2" w:rsidP="00675FD2">
      <w:pPr>
        <w:pStyle w:val="Lijstalinea"/>
        <w:numPr>
          <w:ilvl w:val="0"/>
          <w:numId w:val="14"/>
        </w:numPr>
        <w:spacing w:after="160" w:line="256" w:lineRule="auto"/>
      </w:pPr>
      <w:r>
        <w:t xml:space="preserve">Programmeren in PHP en javascript </w:t>
      </w:r>
    </w:p>
    <w:p w14:paraId="56F492BA" w14:textId="77777777" w:rsidR="00675FD2" w:rsidRDefault="00675FD2" w:rsidP="00675FD2">
      <w:pPr>
        <w:pStyle w:val="Lijstalinea"/>
        <w:numPr>
          <w:ilvl w:val="0"/>
          <w:numId w:val="14"/>
        </w:numPr>
        <w:spacing w:after="160" w:line="256" w:lineRule="auto"/>
      </w:pPr>
      <w:r>
        <w:t>Projectmanagement (SCRUM)</w:t>
      </w:r>
    </w:p>
    <w:p w14:paraId="7FADDA69" w14:textId="77777777" w:rsidR="00675FD2" w:rsidRDefault="00675FD2" w:rsidP="00675FD2">
      <w:pPr>
        <w:pStyle w:val="Lijstalinea"/>
        <w:numPr>
          <w:ilvl w:val="0"/>
          <w:numId w:val="14"/>
        </w:numPr>
        <w:spacing w:after="160" w:line="256" w:lineRule="auto"/>
      </w:pPr>
      <w:r>
        <w:t xml:space="preserve">Query’s schrijven in SQL </w:t>
      </w:r>
    </w:p>
    <w:p w14:paraId="4BA0DD1D" w14:textId="77777777" w:rsidR="00675FD2" w:rsidRDefault="00675FD2" w:rsidP="00675FD2">
      <w:pPr>
        <w:pStyle w:val="Lijstalinea"/>
        <w:numPr>
          <w:ilvl w:val="0"/>
          <w:numId w:val="14"/>
        </w:numPr>
        <w:spacing w:after="160" w:line="256" w:lineRule="auto"/>
      </w:pPr>
      <w:r>
        <w:t>Reflecteren</w:t>
      </w:r>
    </w:p>
    <w:p w14:paraId="754F7BD2" w14:textId="77777777" w:rsidR="00675FD2" w:rsidRDefault="00675FD2" w:rsidP="00675FD2">
      <w:pPr>
        <w:pStyle w:val="Lijstalinea"/>
        <w:numPr>
          <w:ilvl w:val="0"/>
          <w:numId w:val="14"/>
        </w:numPr>
        <w:spacing w:after="160" w:line="256" w:lineRule="auto"/>
      </w:pPr>
      <w:r>
        <w:t>Grafisch ontwerpen van</w:t>
      </w:r>
    </w:p>
    <w:p w14:paraId="054E22C6" w14:textId="77777777" w:rsidR="00675FD2" w:rsidRDefault="00675FD2" w:rsidP="00675FD2">
      <w:pPr>
        <w:pStyle w:val="Lijstalinea"/>
        <w:numPr>
          <w:ilvl w:val="1"/>
          <w:numId w:val="14"/>
        </w:numPr>
        <w:spacing w:after="160" w:line="256" w:lineRule="auto"/>
      </w:pPr>
      <w:r>
        <w:t>Naam</w:t>
      </w:r>
    </w:p>
    <w:p w14:paraId="2198C698" w14:textId="77777777" w:rsidR="00675FD2" w:rsidRDefault="00675FD2" w:rsidP="00675FD2">
      <w:pPr>
        <w:pStyle w:val="Lijstalinea"/>
        <w:numPr>
          <w:ilvl w:val="1"/>
          <w:numId w:val="14"/>
        </w:numPr>
        <w:spacing w:after="160" w:line="256" w:lineRule="auto"/>
      </w:pPr>
      <w:r>
        <w:t>Logo</w:t>
      </w:r>
    </w:p>
    <w:p w14:paraId="7D0785B0" w14:textId="77777777" w:rsidR="00675FD2" w:rsidRDefault="00675FD2" w:rsidP="00675FD2">
      <w:pPr>
        <w:pStyle w:val="Lijstalinea"/>
        <w:numPr>
          <w:ilvl w:val="1"/>
          <w:numId w:val="14"/>
        </w:numPr>
        <w:spacing w:after="160" w:line="256" w:lineRule="auto"/>
      </w:pPr>
      <w:r>
        <w:t>Product</w:t>
      </w:r>
    </w:p>
    <w:p w14:paraId="24A0B44A" w14:textId="77777777" w:rsidR="00675FD2" w:rsidRDefault="00675FD2" w:rsidP="00675FD2">
      <w:pPr>
        <w:pStyle w:val="Lijstalinea"/>
        <w:numPr>
          <w:ilvl w:val="1"/>
          <w:numId w:val="14"/>
        </w:numPr>
        <w:spacing w:after="160" w:line="256" w:lineRule="auto"/>
      </w:pPr>
      <w:r>
        <w:t>Website</w:t>
      </w:r>
    </w:p>
    <w:p w14:paraId="44313E65" w14:textId="77777777" w:rsidR="00675FD2" w:rsidRDefault="00675FD2" w:rsidP="00675FD2">
      <w:r>
        <w:t xml:space="preserve">Tijdens deze ALA ben je dus bezig met programmeren en vormgeven, twee nogal verschillende kanten, waardoor naast de backend developer ook de frontend developer zich in dit project kan uitleven. </w:t>
      </w:r>
    </w:p>
    <w:p w14:paraId="556EA06D" w14:textId="727E1156" w:rsidR="00137388" w:rsidRDefault="00675FD2" w:rsidP="00675FD2">
      <w:r>
        <w:t xml:space="preserve">Zowel de frontend developer als de backend developer werken binnen de opleiding toe naar het behalen van de proeve van bekwaamheid (pvb). Bij deze pvb dien jij te laten zien dat je het benodigde niveau hebt behaald met betrekking tot de beroep specifieke onderdelen van de opleiding tot Software developer. In </w:t>
      </w:r>
      <w:r w:rsidRPr="00A271A6">
        <w:t xml:space="preserve">Bijlage 3 </w:t>
      </w:r>
      <w:r>
        <w:t>(</w:t>
      </w:r>
      <w:r w:rsidRPr="00A271A6">
        <w:t>Koppeling Kwalificatiedossier</w:t>
      </w:r>
      <w:r>
        <w:t>) kun je terugvinden hoe de verschillende uit te voeren werkzaamheden zijn gekoppeld aan het</w:t>
      </w:r>
      <w:r w:rsidR="00137388">
        <w:t>.</w:t>
      </w:r>
      <w:r>
        <w:t xml:space="preserve"> </w:t>
      </w:r>
      <w:r w:rsidR="00137388" w:rsidRPr="00137388">
        <w:t xml:space="preserve">Veel plezier met het ontwerpen en bouwen van de website </w:t>
      </w:r>
      <w:r>
        <w:t>kwalificatiedossier.</w:t>
      </w:r>
    </w:p>
    <w:p w14:paraId="555C5746" w14:textId="318D7EA1" w:rsidR="00EE1633" w:rsidRPr="00240D89" w:rsidRDefault="00EE1633" w:rsidP="00137388">
      <w:pPr>
        <w:pStyle w:val="Kop1"/>
        <w:numPr>
          <w:ilvl w:val="0"/>
          <w:numId w:val="0"/>
        </w:numPr>
        <w:ind w:left="432"/>
      </w:pPr>
      <w:bookmarkStart w:id="2" w:name="_Toc43296039"/>
      <w:bookmarkStart w:id="3" w:name="_Toc43969334"/>
      <w:r>
        <w:t>Casus</w:t>
      </w:r>
      <w:bookmarkEnd w:id="2"/>
      <w:bookmarkEnd w:id="3"/>
    </w:p>
    <w:p w14:paraId="528CF1AB" w14:textId="77777777" w:rsidR="00EE1633" w:rsidRDefault="00EE1633" w:rsidP="00EE1633">
      <w:pPr>
        <w:pStyle w:val="Normaalweb"/>
        <w:spacing w:before="0" w:beforeAutospacing="0" w:after="180" w:afterAutospacing="0"/>
        <w:rPr>
          <w:rFonts w:ascii="Calibri" w:hAnsi="Calibri" w:cs="Calibri"/>
          <w:sz w:val="22"/>
          <w:szCs w:val="22"/>
        </w:rPr>
      </w:pPr>
      <w:r>
        <w:rPr>
          <w:rFonts w:ascii="Calibri" w:hAnsi="Calibri" w:cs="Calibri"/>
          <w:sz w:val="22"/>
          <w:szCs w:val="22"/>
        </w:rPr>
        <w:t xml:space="preserve">Vrumona heeft een nieuwe frisdrank ontwikkeld in het segment Energy Drinks. Het bedrijf heeft nog geen goed lopend drankje dat tegen Red Bull op kan, maar daar willen ze nu verandering in brengen.  </w:t>
      </w:r>
    </w:p>
    <w:p w14:paraId="042013C7" w14:textId="77777777" w:rsidR="00EE1633" w:rsidRPr="00240D89" w:rsidRDefault="00EE1633" w:rsidP="00EE1633">
      <w:pPr>
        <w:pStyle w:val="Normaalweb"/>
        <w:spacing w:before="0" w:beforeAutospacing="0" w:after="200" w:afterAutospacing="0"/>
        <w:rPr>
          <w:rFonts w:ascii="Calibri" w:hAnsi="Calibri" w:cs="Calibri"/>
          <w:sz w:val="22"/>
          <w:szCs w:val="22"/>
        </w:rPr>
      </w:pPr>
      <w:r>
        <w:rPr>
          <w:rFonts w:ascii="Calibri" w:hAnsi="Calibri" w:cs="Calibri"/>
          <w:sz w:val="22"/>
          <w:szCs w:val="22"/>
        </w:rPr>
        <w:t xml:space="preserve">Dit drankje moet een brede doelgroep aanspreken, dus niet alleen jongeren. Het moet doorgaan voor een gezonde, caloriearme drank, voor alle leeftijden. Daarom worden er ook verschillende artiesten ingezet in de reclamecampagne. </w:t>
      </w:r>
    </w:p>
    <w:p w14:paraId="70038F08" w14:textId="33D99AE7" w:rsidR="00675FD2" w:rsidRPr="00A25E83" w:rsidRDefault="00EE1633" w:rsidP="00A25E83">
      <w:r>
        <w:t xml:space="preserve">Het is de bedoeling dat jullie het merk van dit drankje gaan bedenken. Er moet een mooie en handige </w:t>
      </w:r>
      <w:r>
        <w:rPr>
          <w:b/>
          <w:bCs/>
        </w:rPr>
        <w:t>website</w:t>
      </w:r>
      <w:r>
        <w:t xml:space="preserve"> komen die ervoor zorgt dat er over het merk gepraat wordt en de website moet de promotie van het merk ondersteunen.</w:t>
      </w:r>
    </w:p>
    <w:p w14:paraId="7737C6A2" w14:textId="77777777" w:rsidR="0046784F" w:rsidRDefault="0046784F" w:rsidP="0046784F">
      <w:pPr>
        <w:pStyle w:val="Kop2"/>
        <w:numPr>
          <w:ilvl w:val="1"/>
          <w:numId w:val="10"/>
        </w:numPr>
      </w:pPr>
      <w:bookmarkStart w:id="4" w:name="_Toc460396088"/>
      <w:r>
        <w:lastRenderedPageBreak/>
        <w:t>Projectopdracht</w:t>
      </w:r>
      <w:bookmarkEnd w:id="4"/>
    </w:p>
    <w:p w14:paraId="4DA7633D" w14:textId="77777777" w:rsidR="00134217" w:rsidRDefault="00134217" w:rsidP="00675FD2"/>
    <w:p w14:paraId="2996FA2C" w14:textId="77777777" w:rsidR="00134217" w:rsidRDefault="00134217" w:rsidP="00675FD2">
      <w:pPr>
        <w:pStyle w:val="Lijstalinea"/>
        <w:ind w:left="360"/>
      </w:pPr>
      <w:r>
        <w:t xml:space="preserve">Logo          -- </w:t>
      </w:r>
      <w:r>
        <w:rPr>
          <w:noProof/>
        </w:rPr>
        <w:drawing>
          <wp:inline distT="0" distB="0" distL="0" distR="0" wp14:anchorId="1773324E" wp14:editId="395DA0D8">
            <wp:extent cx="3589020" cy="780549"/>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6764" cy="797457"/>
                    </a:xfrm>
                    <a:prstGeom prst="rect">
                      <a:avLst/>
                    </a:prstGeom>
                    <a:noFill/>
                    <a:ln>
                      <a:noFill/>
                    </a:ln>
                  </pic:spPr>
                </pic:pic>
              </a:graphicData>
            </a:graphic>
          </wp:inline>
        </w:drawing>
      </w:r>
    </w:p>
    <w:p w14:paraId="200829C0" w14:textId="77777777" w:rsidR="00134217" w:rsidRDefault="00134217" w:rsidP="00675FD2">
      <w:pPr>
        <w:pStyle w:val="Lijstalinea"/>
        <w:ind w:left="360"/>
      </w:pPr>
      <w:r>
        <w:t>Moodboard        --</w:t>
      </w:r>
    </w:p>
    <w:p w14:paraId="74367454" w14:textId="77777777" w:rsidR="00134217" w:rsidRDefault="00134217" w:rsidP="00675FD2">
      <w:pPr>
        <w:pStyle w:val="Lijstalinea"/>
        <w:ind w:left="360"/>
      </w:pPr>
      <w:r>
        <w:rPr>
          <w:noProof/>
        </w:rPr>
        <w:drawing>
          <wp:inline distT="0" distB="0" distL="0" distR="0" wp14:anchorId="57F05562" wp14:editId="3A08856A">
            <wp:extent cx="3276798" cy="23120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3861" cy="2317019"/>
                    </a:xfrm>
                    <a:prstGeom prst="rect">
                      <a:avLst/>
                    </a:prstGeom>
                    <a:noFill/>
                    <a:ln>
                      <a:noFill/>
                    </a:ln>
                  </pic:spPr>
                </pic:pic>
              </a:graphicData>
            </a:graphic>
          </wp:inline>
        </w:drawing>
      </w:r>
    </w:p>
    <w:p w14:paraId="6819A297" w14:textId="77777777" w:rsidR="00134217" w:rsidRDefault="00134217" w:rsidP="00675FD2">
      <w:pPr>
        <w:pStyle w:val="Lijstalinea"/>
        <w:ind w:left="360"/>
      </w:pPr>
    </w:p>
    <w:p w14:paraId="3A7F603C" w14:textId="77777777" w:rsidR="00134217" w:rsidRDefault="00134217" w:rsidP="00675FD2">
      <w:pPr>
        <w:pStyle w:val="Lijstalinea"/>
        <w:ind w:left="360"/>
        <w:rPr>
          <w:noProof/>
        </w:rPr>
      </w:pPr>
      <w:r>
        <w:t xml:space="preserve">Grafische blikje ontwerp      –  </w:t>
      </w:r>
    </w:p>
    <w:p w14:paraId="439BAE6B" w14:textId="77777777" w:rsidR="00134217" w:rsidRDefault="00134217" w:rsidP="003E6649">
      <w:pPr>
        <w:pStyle w:val="Lijstalinea"/>
        <w:ind w:left="360"/>
        <w:rPr>
          <w:noProof/>
        </w:rPr>
      </w:pPr>
      <w:r>
        <w:rPr>
          <w:noProof/>
        </w:rPr>
        <w:drawing>
          <wp:inline distT="0" distB="0" distL="0" distR="0" wp14:anchorId="73F3142A" wp14:editId="4F59753C">
            <wp:extent cx="1513483" cy="25050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2077" t="31158" r="53539" b="26514"/>
                    <a:stretch/>
                  </pic:blipFill>
                  <pic:spPr bwMode="auto">
                    <a:xfrm>
                      <a:off x="0" y="0"/>
                      <a:ext cx="1521880" cy="2518973"/>
                    </a:xfrm>
                    <a:prstGeom prst="rect">
                      <a:avLst/>
                    </a:prstGeom>
                    <a:ln>
                      <a:noFill/>
                    </a:ln>
                    <a:extLst>
                      <a:ext uri="{53640926-AAD7-44D8-BBD7-CCE9431645EC}">
                        <a14:shadowObscured xmlns:a14="http://schemas.microsoft.com/office/drawing/2010/main"/>
                      </a:ext>
                    </a:extLst>
                  </pic:spPr>
                </pic:pic>
              </a:graphicData>
            </a:graphic>
          </wp:inline>
        </w:drawing>
      </w:r>
    </w:p>
    <w:p w14:paraId="467F29CB" w14:textId="77777777" w:rsidR="00134217" w:rsidRPr="00A25E83" w:rsidRDefault="00134217" w:rsidP="00675FD2">
      <w:pPr>
        <w:pStyle w:val="Lijstalinea"/>
        <w:ind w:left="360"/>
      </w:pPr>
    </w:p>
    <w:p w14:paraId="31CC2A57" w14:textId="67D2D569" w:rsidR="0046784F" w:rsidRDefault="0046784F" w:rsidP="0046784F"/>
    <w:p w14:paraId="00811E41" w14:textId="77777777" w:rsidR="00DE2D58" w:rsidRDefault="00DE2D58" w:rsidP="0046784F"/>
    <w:p w14:paraId="74726480" w14:textId="77777777" w:rsidR="0046784F" w:rsidRDefault="0046784F">
      <w:r>
        <w:br w:type="page"/>
      </w:r>
    </w:p>
    <w:p w14:paraId="638667E1" w14:textId="77777777" w:rsidR="0046784F" w:rsidRDefault="0046784F" w:rsidP="0046784F">
      <w:pPr>
        <w:pStyle w:val="Kop1"/>
      </w:pPr>
      <w:bookmarkStart w:id="5" w:name="_Toc460396090"/>
      <w:r>
        <w:lastRenderedPageBreak/>
        <w:t>Ontwerp</w:t>
      </w:r>
      <w:bookmarkEnd w:id="5"/>
    </w:p>
    <w:p w14:paraId="364BFEFA" w14:textId="77777777" w:rsidR="00477842" w:rsidRDefault="00477842" w:rsidP="00477842"/>
    <w:p w14:paraId="1C81874D" w14:textId="77777777" w:rsidR="00477842" w:rsidRDefault="00477842" w:rsidP="00477842">
      <w:pPr>
        <w:pStyle w:val="Kop2"/>
      </w:pPr>
      <w:bookmarkStart w:id="6" w:name="_Toc460396091"/>
      <w:r>
        <w:t>Inhoud van folder</w:t>
      </w:r>
      <w:r w:rsidR="009405A2">
        <w:t xml:space="preserve"> A</w:t>
      </w:r>
      <w:r>
        <w:t xml:space="preserve"> (functioneel)</w:t>
      </w:r>
      <w:bookmarkEnd w:id="6"/>
    </w:p>
    <w:p w14:paraId="30305D94" w14:textId="77777777" w:rsidR="00477842" w:rsidRDefault="00477842" w:rsidP="00477842"/>
    <w:tbl>
      <w:tblPr>
        <w:tblStyle w:val="Tabelraster"/>
        <w:tblW w:w="0" w:type="auto"/>
        <w:tblLook w:val="04A0" w:firstRow="1" w:lastRow="0" w:firstColumn="1" w:lastColumn="0" w:noHBand="0" w:noVBand="1"/>
      </w:tblPr>
      <w:tblGrid>
        <w:gridCol w:w="812"/>
        <w:gridCol w:w="4229"/>
        <w:gridCol w:w="4021"/>
      </w:tblGrid>
      <w:tr w:rsidR="00477842" w14:paraId="21132F17" w14:textId="77777777" w:rsidTr="00477842">
        <w:tc>
          <w:tcPr>
            <w:tcW w:w="821" w:type="dxa"/>
          </w:tcPr>
          <w:p w14:paraId="4A82D0FB" w14:textId="77777777" w:rsidR="00477842" w:rsidRDefault="00477842" w:rsidP="00477842">
            <w:r>
              <w:t>Vak 1</w:t>
            </w:r>
          </w:p>
          <w:p w14:paraId="1797FB56" w14:textId="77777777" w:rsidR="00477842" w:rsidRDefault="00477842" w:rsidP="00477842"/>
        </w:tc>
        <w:tc>
          <w:tcPr>
            <w:tcW w:w="4350" w:type="dxa"/>
          </w:tcPr>
          <w:p w14:paraId="3C91D707" w14:textId="77777777" w:rsidR="00477842" w:rsidRDefault="00477842" w:rsidP="00477842">
            <w:r>
              <w:t>[hier komt de tekst van vak 1]</w:t>
            </w:r>
          </w:p>
        </w:tc>
        <w:tc>
          <w:tcPr>
            <w:tcW w:w="4117" w:type="dxa"/>
          </w:tcPr>
          <w:p w14:paraId="41F2F7A4" w14:textId="77777777" w:rsidR="00477842" w:rsidRDefault="00477842" w:rsidP="00477842">
            <w:r>
              <w:t>[eventueel  afbeelding]</w:t>
            </w:r>
          </w:p>
        </w:tc>
      </w:tr>
      <w:tr w:rsidR="00477842" w14:paraId="399B0AAB" w14:textId="77777777" w:rsidTr="00477842">
        <w:tc>
          <w:tcPr>
            <w:tcW w:w="821" w:type="dxa"/>
          </w:tcPr>
          <w:p w14:paraId="78023708" w14:textId="77777777" w:rsidR="00477842" w:rsidRDefault="00477842" w:rsidP="00477842">
            <w:r>
              <w:t>Vak 2</w:t>
            </w:r>
          </w:p>
          <w:p w14:paraId="08061829" w14:textId="77777777" w:rsidR="00477842" w:rsidRDefault="00477842" w:rsidP="00477842"/>
        </w:tc>
        <w:tc>
          <w:tcPr>
            <w:tcW w:w="4350" w:type="dxa"/>
          </w:tcPr>
          <w:p w14:paraId="6CD97FE2" w14:textId="77777777" w:rsidR="00477842" w:rsidRDefault="00477842" w:rsidP="00477842">
            <w:r>
              <w:t>[hier komt de tekst van vak 2]</w:t>
            </w:r>
          </w:p>
        </w:tc>
        <w:tc>
          <w:tcPr>
            <w:tcW w:w="4117" w:type="dxa"/>
          </w:tcPr>
          <w:p w14:paraId="6F0BFAA2" w14:textId="77777777" w:rsidR="00477842" w:rsidRDefault="00477842" w:rsidP="00477842">
            <w:r>
              <w:t>[eventueel  afbeelding]</w:t>
            </w:r>
          </w:p>
        </w:tc>
      </w:tr>
      <w:tr w:rsidR="00477842" w14:paraId="67CB184C" w14:textId="77777777" w:rsidTr="00477842">
        <w:tc>
          <w:tcPr>
            <w:tcW w:w="821" w:type="dxa"/>
          </w:tcPr>
          <w:p w14:paraId="0BF518AB" w14:textId="77777777" w:rsidR="00477842" w:rsidRDefault="00477842" w:rsidP="00477842">
            <w:r>
              <w:t>Vak 3</w:t>
            </w:r>
          </w:p>
          <w:p w14:paraId="54C003BA" w14:textId="77777777" w:rsidR="00477842" w:rsidRDefault="00477842" w:rsidP="00477842"/>
        </w:tc>
        <w:tc>
          <w:tcPr>
            <w:tcW w:w="4350" w:type="dxa"/>
          </w:tcPr>
          <w:p w14:paraId="655BEBD5" w14:textId="77777777" w:rsidR="00477842" w:rsidRDefault="00477842" w:rsidP="00477842">
            <w:r>
              <w:t>[hier komt de tekst van vak 3]</w:t>
            </w:r>
          </w:p>
        </w:tc>
        <w:tc>
          <w:tcPr>
            <w:tcW w:w="4117" w:type="dxa"/>
          </w:tcPr>
          <w:p w14:paraId="12732E7C" w14:textId="77777777" w:rsidR="00477842" w:rsidRDefault="00477842" w:rsidP="00477842">
            <w:r>
              <w:t>[eventueel  afbeelding]</w:t>
            </w:r>
          </w:p>
        </w:tc>
      </w:tr>
      <w:tr w:rsidR="00477842" w14:paraId="43F850C4" w14:textId="77777777" w:rsidTr="00477842">
        <w:tc>
          <w:tcPr>
            <w:tcW w:w="821" w:type="dxa"/>
          </w:tcPr>
          <w:p w14:paraId="756FFFDC" w14:textId="77777777" w:rsidR="00477842" w:rsidRDefault="00477842" w:rsidP="00477842">
            <w:r>
              <w:t>Vak 4</w:t>
            </w:r>
          </w:p>
          <w:p w14:paraId="64B79C79" w14:textId="77777777" w:rsidR="00477842" w:rsidRDefault="00477842" w:rsidP="00477842"/>
        </w:tc>
        <w:tc>
          <w:tcPr>
            <w:tcW w:w="4350" w:type="dxa"/>
          </w:tcPr>
          <w:p w14:paraId="72FAAA0B" w14:textId="77777777" w:rsidR="00477842" w:rsidRDefault="00477842" w:rsidP="00477842">
            <w:r>
              <w:t>[hier komt de tekst van vak 4]</w:t>
            </w:r>
          </w:p>
        </w:tc>
        <w:tc>
          <w:tcPr>
            <w:tcW w:w="4117" w:type="dxa"/>
          </w:tcPr>
          <w:p w14:paraId="155A4AE8" w14:textId="77777777" w:rsidR="00477842" w:rsidRDefault="00477842" w:rsidP="00477842">
            <w:r>
              <w:t>[eventueel  afbeelding]</w:t>
            </w:r>
          </w:p>
        </w:tc>
      </w:tr>
      <w:tr w:rsidR="00477842" w14:paraId="001E28D6" w14:textId="77777777" w:rsidTr="00477842">
        <w:tc>
          <w:tcPr>
            <w:tcW w:w="821" w:type="dxa"/>
          </w:tcPr>
          <w:p w14:paraId="283F48AB" w14:textId="77777777" w:rsidR="00477842" w:rsidRDefault="00477842" w:rsidP="00477842">
            <w:r>
              <w:t>Vak 5</w:t>
            </w:r>
          </w:p>
          <w:p w14:paraId="1ED39D51" w14:textId="77777777" w:rsidR="00477842" w:rsidRDefault="00477842" w:rsidP="00477842"/>
        </w:tc>
        <w:tc>
          <w:tcPr>
            <w:tcW w:w="4350" w:type="dxa"/>
          </w:tcPr>
          <w:p w14:paraId="3746F40F" w14:textId="77777777" w:rsidR="00477842" w:rsidRDefault="00477842" w:rsidP="00477842">
            <w:r>
              <w:t>[hier komt de tekst van vak 5]</w:t>
            </w:r>
          </w:p>
        </w:tc>
        <w:tc>
          <w:tcPr>
            <w:tcW w:w="4117" w:type="dxa"/>
          </w:tcPr>
          <w:p w14:paraId="380DAFCD" w14:textId="77777777" w:rsidR="00477842" w:rsidRDefault="00477842" w:rsidP="00477842">
            <w:r>
              <w:t>[eventueel  afbeelding]</w:t>
            </w:r>
          </w:p>
        </w:tc>
      </w:tr>
      <w:tr w:rsidR="00477842" w14:paraId="48A0F3D4" w14:textId="77777777" w:rsidTr="00477842">
        <w:tc>
          <w:tcPr>
            <w:tcW w:w="821" w:type="dxa"/>
          </w:tcPr>
          <w:p w14:paraId="201159A9" w14:textId="77777777" w:rsidR="00477842" w:rsidRDefault="00477842" w:rsidP="00477842">
            <w:r>
              <w:t>Vak 6</w:t>
            </w:r>
          </w:p>
          <w:p w14:paraId="54A9598C" w14:textId="77777777" w:rsidR="00477842" w:rsidRDefault="00477842" w:rsidP="00477842"/>
        </w:tc>
        <w:tc>
          <w:tcPr>
            <w:tcW w:w="4350" w:type="dxa"/>
          </w:tcPr>
          <w:p w14:paraId="7FDD3E13" w14:textId="77777777" w:rsidR="00477842" w:rsidRDefault="00477842" w:rsidP="00477842">
            <w:r>
              <w:t>[hier komt de tekst van vak 6]</w:t>
            </w:r>
          </w:p>
        </w:tc>
        <w:tc>
          <w:tcPr>
            <w:tcW w:w="4117" w:type="dxa"/>
          </w:tcPr>
          <w:p w14:paraId="65A36685" w14:textId="77777777" w:rsidR="00477842" w:rsidRDefault="00477842" w:rsidP="00477842">
            <w:r>
              <w:t>[eventueel  afbeelding]</w:t>
            </w:r>
          </w:p>
        </w:tc>
      </w:tr>
    </w:tbl>
    <w:p w14:paraId="61B6DAFD" w14:textId="77777777" w:rsidR="00477842" w:rsidRDefault="00477842" w:rsidP="00477842"/>
    <w:p w14:paraId="3EFC06FC" w14:textId="77777777" w:rsidR="009405A2" w:rsidRDefault="009405A2" w:rsidP="009405A2">
      <w:pPr>
        <w:pStyle w:val="Kop2"/>
      </w:pPr>
      <w:bookmarkStart w:id="7" w:name="_Toc460396092"/>
      <w:r>
        <w:t>Inhoud van folder B (functioneel)</w:t>
      </w:r>
      <w:bookmarkEnd w:id="7"/>
    </w:p>
    <w:p w14:paraId="65A4BAAD" w14:textId="77777777" w:rsidR="009405A2" w:rsidRDefault="009405A2" w:rsidP="009405A2"/>
    <w:tbl>
      <w:tblPr>
        <w:tblStyle w:val="Tabelraster"/>
        <w:tblW w:w="0" w:type="auto"/>
        <w:tblLook w:val="04A0" w:firstRow="1" w:lastRow="0" w:firstColumn="1" w:lastColumn="0" w:noHBand="0" w:noVBand="1"/>
      </w:tblPr>
      <w:tblGrid>
        <w:gridCol w:w="812"/>
        <w:gridCol w:w="4229"/>
        <w:gridCol w:w="4021"/>
      </w:tblGrid>
      <w:tr w:rsidR="009405A2" w14:paraId="280E5F40" w14:textId="77777777" w:rsidTr="006042D9">
        <w:tc>
          <w:tcPr>
            <w:tcW w:w="821" w:type="dxa"/>
          </w:tcPr>
          <w:p w14:paraId="7B9A6379" w14:textId="77777777" w:rsidR="009405A2" w:rsidRDefault="009405A2" w:rsidP="006042D9">
            <w:r>
              <w:t>Vak 1</w:t>
            </w:r>
          </w:p>
          <w:p w14:paraId="6CE716FC" w14:textId="77777777" w:rsidR="009405A2" w:rsidRDefault="009405A2" w:rsidP="006042D9"/>
        </w:tc>
        <w:tc>
          <w:tcPr>
            <w:tcW w:w="4350" w:type="dxa"/>
          </w:tcPr>
          <w:p w14:paraId="7869AF77" w14:textId="77777777" w:rsidR="009405A2" w:rsidRDefault="009405A2" w:rsidP="006042D9">
            <w:r>
              <w:t>[hier komt de tekst van vak 1]</w:t>
            </w:r>
          </w:p>
        </w:tc>
        <w:tc>
          <w:tcPr>
            <w:tcW w:w="4117" w:type="dxa"/>
          </w:tcPr>
          <w:p w14:paraId="097D540E" w14:textId="77777777" w:rsidR="009405A2" w:rsidRDefault="009405A2" w:rsidP="006042D9">
            <w:r>
              <w:t>[eventueel  afbeelding]</w:t>
            </w:r>
          </w:p>
        </w:tc>
      </w:tr>
      <w:tr w:rsidR="009405A2" w14:paraId="35F1840E" w14:textId="77777777" w:rsidTr="006042D9">
        <w:tc>
          <w:tcPr>
            <w:tcW w:w="821" w:type="dxa"/>
          </w:tcPr>
          <w:p w14:paraId="4A68DCA3" w14:textId="77777777" w:rsidR="009405A2" w:rsidRDefault="009405A2" w:rsidP="006042D9">
            <w:r>
              <w:t>Vak 2</w:t>
            </w:r>
          </w:p>
          <w:p w14:paraId="33E53082" w14:textId="77777777" w:rsidR="009405A2" w:rsidRDefault="009405A2" w:rsidP="006042D9"/>
        </w:tc>
        <w:tc>
          <w:tcPr>
            <w:tcW w:w="4350" w:type="dxa"/>
          </w:tcPr>
          <w:p w14:paraId="7A82B627" w14:textId="77777777" w:rsidR="009405A2" w:rsidRDefault="009405A2" w:rsidP="006042D9">
            <w:r>
              <w:t>[hier komt de tekst van vak 2]</w:t>
            </w:r>
          </w:p>
        </w:tc>
        <w:tc>
          <w:tcPr>
            <w:tcW w:w="4117" w:type="dxa"/>
          </w:tcPr>
          <w:p w14:paraId="0392E896" w14:textId="77777777" w:rsidR="009405A2" w:rsidRDefault="009405A2" w:rsidP="006042D9">
            <w:r>
              <w:t>[eventueel  afbeelding]</w:t>
            </w:r>
          </w:p>
        </w:tc>
      </w:tr>
      <w:tr w:rsidR="009405A2" w14:paraId="72316E02" w14:textId="77777777" w:rsidTr="006042D9">
        <w:tc>
          <w:tcPr>
            <w:tcW w:w="821" w:type="dxa"/>
          </w:tcPr>
          <w:p w14:paraId="0D63E475" w14:textId="77777777" w:rsidR="009405A2" w:rsidRDefault="009405A2" w:rsidP="006042D9">
            <w:r>
              <w:t>Vak 3</w:t>
            </w:r>
          </w:p>
          <w:p w14:paraId="4C400809" w14:textId="77777777" w:rsidR="009405A2" w:rsidRDefault="009405A2" w:rsidP="006042D9"/>
        </w:tc>
        <w:tc>
          <w:tcPr>
            <w:tcW w:w="4350" w:type="dxa"/>
          </w:tcPr>
          <w:p w14:paraId="4F812F90" w14:textId="77777777" w:rsidR="009405A2" w:rsidRDefault="009405A2" w:rsidP="006042D9">
            <w:r>
              <w:t>[hier komt de tekst van vak 3]</w:t>
            </w:r>
          </w:p>
        </w:tc>
        <w:tc>
          <w:tcPr>
            <w:tcW w:w="4117" w:type="dxa"/>
          </w:tcPr>
          <w:p w14:paraId="2A0A8F8A" w14:textId="77777777" w:rsidR="009405A2" w:rsidRDefault="009405A2" w:rsidP="006042D9">
            <w:r>
              <w:t>[eventueel  afbeelding]</w:t>
            </w:r>
          </w:p>
        </w:tc>
      </w:tr>
      <w:tr w:rsidR="009405A2" w14:paraId="3E2F2CCE" w14:textId="77777777" w:rsidTr="006042D9">
        <w:tc>
          <w:tcPr>
            <w:tcW w:w="821" w:type="dxa"/>
          </w:tcPr>
          <w:p w14:paraId="6D562A80" w14:textId="77777777" w:rsidR="009405A2" w:rsidRDefault="009405A2" w:rsidP="006042D9">
            <w:r>
              <w:t>Vak 4</w:t>
            </w:r>
          </w:p>
          <w:p w14:paraId="1DA9605F" w14:textId="77777777" w:rsidR="009405A2" w:rsidRDefault="009405A2" w:rsidP="006042D9"/>
        </w:tc>
        <w:tc>
          <w:tcPr>
            <w:tcW w:w="4350" w:type="dxa"/>
          </w:tcPr>
          <w:p w14:paraId="05E2D756" w14:textId="77777777" w:rsidR="009405A2" w:rsidRDefault="009405A2" w:rsidP="006042D9">
            <w:r>
              <w:t>[hier komt de tekst van vak 4]</w:t>
            </w:r>
          </w:p>
        </w:tc>
        <w:tc>
          <w:tcPr>
            <w:tcW w:w="4117" w:type="dxa"/>
          </w:tcPr>
          <w:p w14:paraId="6A6BA1E8" w14:textId="77777777" w:rsidR="009405A2" w:rsidRDefault="009405A2" w:rsidP="006042D9">
            <w:r>
              <w:t>[eventueel  afbeelding]</w:t>
            </w:r>
          </w:p>
        </w:tc>
      </w:tr>
      <w:tr w:rsidR="009405A2" w14:paraId="133A82A0" w14:textId="77777777" w:rsidTr="006042D9">
        <w:tc>
          <w:tcPr>
            <w:tcW w:w="821" w:type="dxa"/>
          </w:tcPr>
          <w:p w14:paraId="32D6A76A" w14:textId="77777777" w:rsidR="009405A2" w:rsidRDefault="009405A2" w:rsidP="006042D9">
            <w:r>
              <w:t>Vak 5</w:t>
            </w:r>
          </w:p>
          <w:p w14:paraId="6FE15968" w14:textId="77777777" w:rsidR="009405A2" w:rsidRDefault="009405A2" w:rsidP="006042D9"/>
        </w:tc>
        <w:tc>
          <w:tcPr>
            <w:tcW w:w="4350" w:type="dxa"/>
          </w:tcPr>
          <w:p w14:paraId="332FEB0F" w14:textId="77777777" w:rsidR="009405A2" w:rsidRDefault="009405A2" w:rsidP="006042D9">
            <w:r>
              <w:t>[hier komt de tekst van vak 5]</w:t>
            </w:r>
          </w:p>
        </w:tc>
        <w:tc>
          <w:tcPr>
            <w:tcW w:w="4117" w:type="dxa"/>
          </w:tcPr>
          <w:p w14:paraId="50597717" w14:textId="77777777" w:rsidR="009405A2" w:rsidRDefault="009405A2" w:rsidP="006042D9">
            <w:r>
              <w:t>[eventueel  afbeelding]</w:t>
            </w:r>
          </w:p>
        </w:tc>
      </w:tr>
      <w:tr w:rsidR="009405A2" w14:paraId="7B71E526" w14:textId="77777777" w:rsidTr="006042D9">
        <w:tc>
          <w:tcPr>
            <w:tcW w:w="821" w:type="dxa"/>
          </w:tcPr>
          <w:p w14:paraId="46B202BA" w14:textId="77777777" w:rsidR="009405A2" w:rsidRDefault="009405A2" w:rsidP="006042D9">
            <w:r>
              <w:t>Vak 6</w:t>
            </w:r>
          </w:p>
          <w:p w14:paraId="361F61CD" w14:textId="77777777" w:rsidR="009405A2" w:rsidRDefault="009405A2" w:rsidP="006042D9"/>
        </w:tc>
        <w:tc>
          <w:tcPr>
            <w:tcW w:w="4350" w:type="dxa"/>
          </w:tcPr>
          <w:p w14:paraId="6CF7D335" w14:textId="77777777" w:rsidR="009405A2" w:rsidRDefault="009405A2" w:rsidP="006042D9">
            <w:r>
              <w:t>[hier komt de tekst van vak 6]</w:t>
            </w:r>
          </w:p>
        </w:tc>
        <w:tc>
          <w:tcPr>
            <w:tcW w:w="4117" w:type="dxa"/>
          </w:tcPr>
          <w:p w14:paraId="7A6E7B02" w14:textId="77777777" w:rsidR="009405A2" w:rsidRDefault="009405A2" w:rsidP="006042D9">
            <w:r>
              <w:t>[eventueel  afbeelding]</w:t>
            </w:r>
          </w:p>
        </w:tc>
      </w:tr>
    </w:tbl>
    <w:p w14:paraId="5B70D285" w14:textId="77777777" w:rsidR="009405A2" w:rsidRDefault="009405A2" w:rsidP="009405A2"/>
    <w:p w14:paraId="124931EE" w14:textId="77777777" w:rsidR="009405A2" w:rsidRDefault="009405A2" w:rsidP="009405A2"/>
    <w:p w14:paraId="1D0D235F" w14:textId="77777777" w:rsidR="00477842" w:rsidRPr="00477842" w:rsidRDefault="00477842" w:rsidP="00477842">
      <w:pPr>
        <w:pStyle w:val="Kop2"/>
      </w:pPr>
      <w:bookmarkStart w:id="8" w:name="_Toc460396093"/>
      <w:r>
        <w:t>Vormgeving van de folder</w:t>
      </w:r>
      <w:r w:rsidR="009405A2">
        <w:t xml:space="preserve"> A</w:t>
      </w:r>
      <w:r>
        <w:t xml:space="preserve"> (technisch)</w:t>
      </w:r>
      <w:bookmarkEnd w:id="8"/>
    </w:p>
    <w:p w14:paraId="1C12B7EC" w14:textId="77777777" w:rsidR="00477842" w:rsidRDefault="00477842" w:rsidP="00477842"/>
    <w:p w14:paraId="1526AC5B" w14:textId="77777777" w:rsidR="00477842" w:rsidRPr="00477842" w:rsidRDefault="00477842" w:rsidP="00477842">
      <w:r>
        <w:t>[plaats hieronder een of meerder afbeeldingen die weergeven hoe de folder wordt ingedeeld]</w:t>
      </w:r>
    </w:p>
    <w:p w14:paraId="07AEEDD0" w14:textId="77777777" w:rsidR="008F6844" w:rsidRDefault="008F6844" w:rsidP="0046784F">
      <w:pPr>
        <w:pStyle w:val="Lijstalinea"/>
        <w:numPr>
          <w:ilvl w:val="0"/>
          <w:numId w:val="10"/>
        </w:numPr>
      </w:pPr>
      <w:r>
        <w:br w:type="page"/>
      </w:r>
    </w:p>
    <w:p w14:paraId="5CE5F45E" w14:textId="77777777" w:rsidR="008F6844" w:rsidRPr="008F6844" w:rsidRDefault="00E21023" w:rsidP="008F6844">
      <w:pPr>
        <w:pStyle w:val="Kop1"/>
        <w:rPr>
          <w:lang w:val="en-US"/>
        </w:rPr>
      </w:pPr>
      <w:bookmarkStart w:id="9" w:name="_Toc460396094"/>
      <w:r>
        <w:rPr>
          <w:lang w:val="en-US"/>
        </w:rPr>
        <w:lastRenderedPageBreak/>
        <w:t>Realisatie</w:t>
      </w:r>
      <w:bookmarkEnd w:id="9"/>
    </w:p>
    <w:p w14:paraId="7CDC8FA3" w14:textId="77777777" w:rsidR="008F6844" w:rsidRPr="008F6844" w:rsidRDefault="008F6844" w:rsidP="008F6844">
      <w:pPr>
        <w:rPr>
          <w:i/>
          <w:lang w:val="en-US"/>
        </w:rPr>
      </w:pPr>
    </w:p>
    <w:p w14:paraId="347F6A15" w14:textId="77777777" w:rsidR="008F6844" w:rsidRDefault="00E21023" w:rsidP="008F6844">
      <w:pPr>
        <w:pStyle w:val="Kop2"/>
        <w:rPr>
          <w:lang w:val="en-US"/>
        </w:rPr>
      </w:pPr>
      <w:bookmarkStart w:id="10" w:name="_Toc460396095"/>
      <w:r>
        <w:rPr>
          <w:lang w:val="en-US"/>
        </w:rPr>
        <w:t>Folder A – De opleiding</w:t>
      </w:r>
      <w:bookmarkEnd w:id="10"/>
    </w:p>
    <w:p w14:paraId="171589DD" w14:textId="77777777" w:rsidR="00E21023" w:rsidRDefault="00E21023" w:rsidP="00E21023">
      <w:pPr>
        <w:rPr>
          <w:lang w:val="en-US"/>
        </w:rPr>
      </w:pPr>
    </w:p>
    <w:p w14:paraId="30569BC8" w14:textId="77777777" w:rsidR="00E21023" w:rsidRPr="00E21023" w:rsidRDefault="00E21023" w:rsidP="00E21023">
      <w:r w:rsidRPr="00E21023">
        <w:t>[ hier een of meerdere afbeeldingen invoegen van de folder]</w:t>
      </w:r>
    </w:p>
    <w:p w14:paraId="05A31FDA" w14:textId="77777777" w:rsidR="00E21023" w:rsidRPr="009E3648" w:rsidRDefault="00E21023" w:rsidP="00E21023">
      <w:pPr>
        <w:rPr>
          <w:i/>
        </w:rPr>
      </w:pPr>
    </w:p>
    <w:p w14:paraId="5E0999A7" w14:textId="77777777" w:rsidR="00E21023" w:rsidRDefault="00E21023" w:rsidP="00E21023">
      <w:pPr>
        <w:pStyle w:val="Kop2"/>
        <w:rPr>
          <w:lang w:val="en-US"/>
        </w:rPr>
      </w:pPr>
      <w:bookmarkStart w:id="11" w:name="_Toc460396096"/>
      <w:r>
        <w:rPr>
          <w:lang w:val="en-US"/>
        </w:rPr>
        <w:t>Folder B -  Het vak</w:t>
      </w:r>
      <w:bookmarkEnd w:id="11"/>
    </w:p>
    <w:p w14:paraId="315882FF" w14:textId="77777777" w:rsidR="00E21023" w:rsidRDefault="00E21023" w:rsidP="00E21023">
      <w:pPr>
        <w:rPr>
          <w:lang w:val="en-US"/>
        </w:rPr>
      </w:pPr>
    </w:p>
    <w:p w14:paraId="2BA6369F" w14:textId="77777777" w:rsidR="00E21023" w:rsidRDefault="00E21023" w:rsidP="00E21023">
      <w:r w:rsidRPr="00E21023">
        <w:t>[ hier een of meerdere afbeeldingen invoegen van de folder]</w:t>
      </w:r>
    </w:p>
    <w:p w14:paraId="228A3E44" w14:textId="77777777" w:rsidR="00E21023" w:rsidRDefault="00E21023" w:rsidP="00E21023"/>
    <w:p w14:paraId="2C837BA3" w14:textId="77777777" w:rsidR="00E21023" w:rsidRDefault="00E21023">
      <w:r>
        <w:br w:type="page"/>
      </w:r>
    </w:p>
    <w:p w14:paraId="4B2AFA40" w14:textId="77777777" w:rsidR="00E21023" w:rsidRDefault="00E21023" w:rsidP="00E21023">
      <w:pPr>
        <w:pStyle w:val="Kop1"/>
      </w:pPr>
      <w:bookmarkStart w:id="12" w:name="_Toc460396097"/>
      <w:r>
        <w:lastRenderedPageBreak/>
        <w:t>Evaluatie</w:t>
      </w:r>
      <w:bookmarkEnd w:id="12"/>
    </w:p>
    <w:p w14:paraId="4ACF4184" w14:textId="77777777" w:rsidR="00E21023" w:rsidRPr="00E21023" w:rsidRDefault="00E21023" w:rsidP="00E21023"/>
    <w:p w14:paraId="0C113DBF" w14:textId="77777777" w:rsidR="00E21023" w:rsidRDefault="00E21023" w:rsidP="00E21023">
      <w:r>
        <w:t>[schrijf hieronder een korte evaluatie, puntgewijs ingedeeld met de ondedelen: wat ging er goed, wat ging er minder goed, wat heb ik geleerd, wat zou ik volgende keer anders doen]</w:t>
      </w:r>
    </w:p>
    <w:p w14:paraId="0C7A853B" w14:textId="77777777" w:rsidR="00E21023" w:rsidRDefault="00E21023">
      <w:r>
        <w:br w:type="page"/>
      </w:r>
    </w:p>
    <w:p w14:paraId="5355EECA" w14:textId="77777777" w:rsidR="00E21023" w:rsidRDefault="00E21023" w:rsidP="00E21023">
      <w:pPr>
        <w:pStyle w:val="Kop1"/>
        <w:numPr>
          <w:ilvl w:val="0"/>
          <w:numId w:val="0"/>
        </w:numPr>
      </w:pPr>
      <w:bookmarkStart w:id="13" w:name="_Toc460396098"/>
      <w:r>
        <w:lastRenderedPageBreak/>
        <w:t>Bijlagen</w:t>
      </w:r>
      <w:bookmarkEnd w:id="13"/>
    </w:p>
    <w:p w14:paraId="22B6AABA" w14:textId="77777777" w:rsidR="00E21023" w:rsidRDefault="00E21023" w:rsidP="00E21023"/>
    <w:p w14:paraId="54C07843" w14:textId="77777777" w:rsidR="00E21023" w:rsidRDefault="00E21023" w:rsidP="00E21023">
      <w:r>
        <w:t>Bij dit verslag horen de volgende bijlagen:</w:t>
      </w:r>
    </w:p>
    <w:p w14:paraId="76D2823F" w14:textId="77777777" w:rsidR="00E21023" w:rsidRDefault="00E21023" w:rsidP="00E21023">
      <w:pPr>
        <w:pStyle w:val="Lijstalinea"/>
        <w:numPr>
          <w:ilvl w:val="0"/>
          <w:numId w:val="13"/>
        </w:numPr>
      </w:pPr>
      <w:r>
        <w:t xml:space="preserve">Een folder type A, de opleiding </w:t>
      </w:r>
      <w:r w:rsidR="009E3648">
        <w:t>Software development</w:t>
      </w:r>
    </w:p>
    <w:p w14:paraId="04DB97E9" w14:textId="77777777" w:rsidR="00E21023" w:rsidRDefault="00E21023" w:rsidP="00E21023">
      <w:pPr>
        <w:pStyle w:val="Lijstalinea"/>
        <w:numPr>
          <w:ilvl w:val="0"/>
          <w:numId w:val="13"/>
        </w:numPr>
      </w:pPr>
      <w:r>
        <w:t xml:space="preserve">Een folder type B, het vak </w:t>
      </w:r>
      <w:r w:rsidR="009E3648">
        <w:t>Software developer</w:t>
      </w:r>
    </w:p>
    <w:p w14:paraId="775F8435" w14:textId="77777777" w:rsidR="00E21023" w:rsidRDefault="00E21023" w:rsidP="00E21023">
      <w:pPr>
        <w:pStyle w:val="Lijstalinea"/>
        <w:numPr>
          <w:ilvl w:val="0"/>
          <w:numId w:val="13"/>
        </w:numPr>
      </w:pPr>
      <w:r>
        <w:t>Een presentatie van beide</w:t>
      </w:r>
      <w:r w:rsidR="009E3648">
        <w:t xml:space="preserve"> </w:t>
      </w:r>
      <w:r>
        <w:t>folders.</w:t>
      </w:r>
    </w:p>
    <w:sectPr w:rsidR="00E21023">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89647" w14:textId="77777777" w:rsidR="00A25E83" w:rsidRDefault="00A25E83" w:rsidP="0046784F">
      <w:pPr>
        <w:spacing w:after="0" w:line="240" w:lineRule="auto"/>
      </w:pPr>
      <w:r>
        <w:separator/>
      </w:r>
    </w:p>
  </w:endnote>
  <w:endnote w:type="continuationSeparator" w:id="0">
    <w:p w14:paraId="720E4863" w14:textId="77777777" w:rsidR="00A25E83" w:rsidRDefault="00A25E83" w:rsidP="0046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1DB26" w14:textId="77777777" w:rsidR="0046784F" w:rsidRDefault="0046784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2939287"/>
      <w:docPartObj>
        <w:docPartGallery w:val="Page Numbers (Bottom of Page)"/>
        <w:docPartUnique/>
      </w:docPartObj>
    </w:sdtPr>
    <w:sdtEndPr/>
    <w:sdtContent>
      <w:p w14:paraId="3E5B8FC6" w14:textId="77777777" w:rsidR="0046784F" w:rsidRDefault="0046784F">
        <w:pPr>
          <w:pStyle w:val="Voettekst"/>
          <w:jc w:val="center"/>
        </w:pPr>
        <w:r>
          <w:fldChar w:fldCharType="begin"/>
        </w:r>
        <w:r>
          <w:instrText>PAGE   \* MERGEFORMAT</w:instrText>
        </w:r>
        <w:r>
          <w:fldChar w:fldCharType="separate"/>
        </w:r>
        <w:r w:rsidR="00D02E11">
          <w:rPr>
            <w:noProof/>
          </w:rPr>
          <w:t>4</w:t>
        </w:r>
        <w:r>
          <w:fldChar w:fldCharType="end"/>
        </w:r>
      </w:p>
    </w:sdtContent>
  </w:sdt>
  <w:p w14:paraId="59A76F7A" w14:textId="77777777" w:rsidR="0046784F" w:rsidRDefault="004678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BEEF4" w14:textId="77777777" w:rsidR="00A25E83" w:rsidRDefault="00A25E83" w:rsidP="0046784F">
      <w:pPr>
        <w:spacing w:after="0" w:line="240" w:lineRule="auto"/>
      </w:pPr>
      <w:r>
        <w:separator/>
      </w:r>
    </w:p>
  </w:footnote>
  <w:footnote w:type="continuationSeparator" w:id="0">
    <w:p w14:paraId="117B2957" w14:textId="77777777" w:rsidR="00A25E83" w:rsidRDefault="00A25E83" w:rsidP="00467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7EDD6" w14:textId="77777777" w:rsidR="0046784F" w:rsidRDefault="0046784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2FA91" w14:textId="77777777" w:rsidR="0046784F" w:rsidRDefault="0046784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C0A6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DA7B7F"/>
    <w:multiLevelType w:val="hybridMultilevel"/>
    <w:tmpl w:val="5B38D5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2E4632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6F732B9"/>
    <w:multiLevelType w:val="multilevel"/>
    <w:tmpl w:val="3C5E490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8A21A5"/>
    <w:multiLevelType w:val="hybridMultilevel"/>
    <w:tmpl w:val="DAB0290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37F7DD4"/>
    <w:multiLevelType w:val="hybridMultilevel"/>
    <w:tmpl w:val="DFB6F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AE4414"/>
    <w:multiLevelType w:val="hybridMultilevel"/>
    <w:tmpl w:val="4AFAAFB4"/>
    <w:lvl w:ilvl="0" w:tplc="F56264C0">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A83AE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E36095"/>
    <w:multiLevelType w:val="hybridMultilevel"/>
    <w:tmpl w:val="150A7A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A256C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0E6EA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960B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A25830"/>
    <w:multiLevelType w:val="multilevel"/>
    <w:tmpl w:val="3C5E490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0E55881"/>
    <w:multiLevelType w:val="hybridMultilevel"/>
    <w:tmpl w:val="20B87B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1A3460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3"/>
  </w:num>
  <w:num w:numId="3">
    <w:abstractNumId w:val="1"/>
  </w:num>
  <w:num w:numId="4">
    <w:abstractNumId w:val="0"/>
  </w:num>
  <w:num w:numId="5">
    <w:abstractNumId w:val="7"/>
  </w:num>
  <w:num w:numId="6">
    <w:abstractNumId w:val="3"/>
  </w:num>
  <w:num w:numId="7">
    <w:abstractNumId w:val="9"/>
  </w:num>
  <w:num w:numId="8">
    <w:abstractNumId w:val="14"/>
  </w:num>
  <w:num w:numId="9">
    <w:abstractNumId w:val="11"/>
  </w:num>
  <w:num w:numId="10">
    <w:abstractNumId w:val="12"/>
  </w:num>
  <w:num w:numId="11">
    <w:abstractNumId w:val="2"/>
  </w:num>
  <w:num w:numId="12">
    <w:abstractNumId w:val="10"/>
  </w:num>
  <w:num w:numId="13">
    <w:abstractNumId w:val="6"/>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83"/>
    <w:rsid w:val="00036B8F"/>
    <w:rsid w:val="00134217"/>
    <w:rsid w:val="00137388"/>
    <w:rsid w:val="00184E56"/>
    <w:rsid w:val="003B3D57"/>
    <w:rsid w:val="003E6649"/>
    <w:rsid w:val="0046784F"/>
    <w:rsid w:val="00477842"/>
    <w:rsid w:val="004A4B73"/>
    <w:rsid w:val="005104FF"/>
    <w:rsid w:val="00675683"/>
    <w:rsid w:val="00675FD2"/>
    <w:rsid w:val="006C4D15"/>
    <w:rsid w:val="0070263B"/>
    <w:rsid w:val="008F6844"/>
    <w:rsid w:val="009405A2"/>
    <w:rsid w:val="009E3648"/>
    <w:rsid w:val="00A147E4"/>
    <w:rsid w:val="00A25E83"/>
    <w:rsid w:val="00B5028C"/>
    <w:rsid w:val="00B5739B"/>
    <w:rsid w:val="00C34EF1"/>
    <w:rsid w:val="00D02E11"/>
    <w:rsid w:val="00DE2D58"/>
    <w:rsid w:val="00E21023"/>
    <w:rsid w:val="00ED0665"/>
    <w:rsid w:val="00EE1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D8C6"/>
  <w15:docId w15:val="{BE533ABD-FB5F-40CC-8856-00551847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6844"/>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F6844"/>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46784F"/>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46784F"/>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46784F"/>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46784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46784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6784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46784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4A4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4A4B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A4B73"/>
    <w:rPr>
      <w:rFonts w:ascii="Tahoma" w:hAnsi="Tahoma" w:cs="Tahoma"/>
      <w:sz w:val="16"/>
      <w:szCs w:val="16"/>
    </w:rPr>
  </w:style>
  <w:style w:type="paragraph" w:styleId="Lijstalinea">
    <w:name w:val="List Paragraph"/>
    <w:basedOn w:val="Standaard"/>
    <w:uiPriority w:val="34"/>
    <w:qFormat/>
    <w:rsid w:val="008F6844"/>
    <w:pPr>
      <w:ind w:left="720"/>
      <w:contextualSpacing/>
    </w:pPr>
  </w:style>
  <w:style w:type="character" w:customStyle="1" w:styleId="Kop1Char">
    <w:name w:val="Kop 1 Char"/>
    <w:basedOn w:val="Standaardalinea-lettertype"/>
    <w:link w:val="Kop1"/>
    <w:uiPriority w:val="9"/>
    <w:rsid w:val="008F684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F6844"/>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8F6844"/>
    <w:pPr>
      <w:outlineLvl w:val="9"/>
    </w:pPr>
    <w:rPr>
      <w:lang w:eastAsia="nl-NL"/>
    </w:rPr>
  </w:style>
  <w:style w:type="paragraph" w:styleId="Inhopg1">
    <w:name w:val="toc 1"/>
    <w:basedOn w:val="Standaard"/>
    <w:next w:val="Standaard"/>
    <w:autoRedefine/>
    <w:uiPriority w:val="39"/>
    <w:unhideWhenUsed/>
    <w:rsid w:val="0046784F"/>
    <w:pPr>
      <w:tabs>
        <w:tab w:val="left" w:pos="440"/>
        <w:tab w:val="right" w:leader="dot" w:pos="9062"/>
      </w:tabs>
      <w:spacing w:after="100"/>
    </w:pPr>
  </w:style>
  <w:style w:type="paragraph" w:styleId="Inhopg2">
    <w:name w:val="toc 2"/>
    <w:basedOn w:val="Standaard"/>
    <w:next w:val="Standaard"/>
    <w:autoRedefine/>
    <w:uiPriority w:val="39"/>
    <w:unhideWhenUsed/>
    <w:rsid w:val="008F6844"/>
    <w:pPr>
      <w:spacing w:after="100"/>
      <w:ind w:left="220"/>
    </w:pPr>
  </w:style>
  <w:style w:type="character" w:styleId="Hyperlink">
    <w:name w:val="Hyperlink"/>
    <w:basedOn w:val="Standaardalinea-lettertype"/>
    <w:uiPriority w:val="99"/>
    <w:unhideWhenUsed/>
    <w:rsid w:val="008F6844"/>
    <w:rPr>
      <w:color w:val="0000FF" w:themeColor="hyperlink"/>
      <w:u w:val="single"/>
    </w:rPr>
  </w:style>
  <w:style w:type="paragraph" w:styleId="Koptekst">
    <w:name w:val="header"/>
    <w:basedOn w:val="Standaard"/>
    <w:link w:val="KoptekstChar"/>
    <w:uiPriority w:val="99"/>
    <w:unhideWhenUsed/>
    <w:rsid w:val="004678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6784F"/>
  </w:style>
  <w:style w:type="paragraph" w:styleId="Voettekst">
    <w:name w:val="footer"/>
    <w:basedOn w:val="Standaard"/>
    <w:link w:val="VoettekstChar"/>
    <w:uiPriority w:val="99"/>
    <w:unhideWhenUsed/>
    <w:rsid w:val="004678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784F"/>
  </w:style>
  <w:style w:type="character" w:customStyle="1" w:styleId="Kop3Char">
    <w:name w:val="Kop 3 Char"/>
    <w:basedOn w:val="Standaardalinea-lettertype"/>
    <w:link w:val="Kop3"/>
    <w:uiPriority w:val="9"/>
    <w:semiHidden/>
    <w:rsid w:val="0046784F"/>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46784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46784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46784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46784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6784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46784F"/>
    <w:rPr>
      <w:rFonts w:asciiTheme="majorHAnsi" w:eastAsiaTheme="majorEastAsia" w:hAnsiTheme="majorHAnsi" w:cstheme="majorBidi"/>
      <w:i/>
      <w:iCs/>
      <w:color w:val="404040" w:themeColor="text1" w:themeTint="BF"/>
      <w:sz w:val="20"/>
      <w:szCs w:val="20"/>
    </w:rPr>
  </w:style>
  <w:style w:type="paragraph" w:styleId="Normaalweb">
    <w:name w:val="Normal (Web)"/>
    <w:basedOn w:val="Standaard"/>
    <w:uiPriority w:val="99"/>
    <w:unhideWhenUsed/>
    <w:rsid w:val="00EE1633"/>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kar\Downloads\Sjabloon%20projectdossie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5EA03392A597F4B9CB2C85B9887EDBA" ma:contentTypeVersion="6" ma:contentTypeDescription="Een nieuw document maken." ma:contentTypeScope="" ma:versionID="2951934bbc5a7ea4b65df6c4fce069ba">
  <xsd:schema xmlns:xsd="http://www.w3.org/2001/XMLSchema" xmlns:xs="http://www.w3.org/2001/XMLSchema" xmlns:p="http://schemas.microsoft.com/office/2006/metadata/properties" xmlns:ns2="4607b1c4-1184-434f-a00a-4e46d4c36937" targetNamespace="http://schemas.microsoft.com/office/2006/metadata/properties" ma:root="true" ma:fieldsID="1e4537dc8b3ea0c9d27cf4bb9eac333a" ns2:_="">
    <xsd:import namespace="4607b1c4-1184-434f-a00a-4e46d4c369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7b1c4-1184-434f-a00a-4e46d4c36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B062C-D517-4FFB-92AC-66680162E1DE}">
  <ds:schemaRefs>
    <ds:schemaRef ds:uri="http://schemas.microsoft.com/sharepoint/v3/contenttype/forms"/>
  </ds:schemaRefs>
</ds:datastoreItem>
</file>

<file path=customXml/itemProps2.xml><?xml version="1.0" encoding="utf-8"?>
<ds:datastoreItem xmlns:ds="http://schemas.openxmlformats.org/officeDocument/2006/customXml" ds:itemID="{23CA7EEB-449D-4D8F-8C1F-296AC93908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DA05F6-046E-44E6-871F-313126092A9A}">
  <ds:schemaRefs>
    <ds:schemaRef ds:uri="http://schemas.openxmlformats.org/officeDocument/2006/bibliography"/>
  </ds:schemaRefs>
</ds:datastoreItem>
</file>

<file path=customXml/itemProps4.xml><?xml version="1.0" encoding="utf-8"?>
<ds:datastoreItem xmlns:ds="http://schemas.openxmlformats.org/officeDocument/2006/customXml" ds:itemID="{21628E77-FFE9-45D0-9368-65BF64625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7b1c4-1184-434f-a00a-4e46d4c36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Sjabloon projectdossier</Template>
  <TotalTime>11</TotalTime>
  <Pages>8</Pages>
  <Words>761</Words>
  <Characters>4189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zakariya issa</dc:creator>
  <cp:lastModifiedBy>Zakariya Issa</cp:lastModifiedBy>
  <cp:revision>6</cp:revision>
  <dcterms:created xsi:type="dcterms:W3CDTF">2021-02-05T21:25:00Z</dcterms:created>
  <dcterms:modified xsi:type="dcterms:W3CDTF">2021-02-05T21:42:00Z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0x01010035EA03392A597F4B9CB2C85B9887EDBA</vt:lpwstr>
  </property>
</Properties>
</file>